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45E7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B14AF">
      <w:pPr>
        <w:tabs>
          <w:tab w:val="left" w:pos="1755"/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03643C">
        <w:rPr>
          <w:rFonts w:cs="Arial"/>
          <w:b/>
          <w:sz w:val="22"/>
          <w:szCs w:val="22"/>
        </w:rPr>
        <w:t xml:space="preserve"> APC Pre-Registration System</w:t>
      </w:r>
      <w:r w:rsidRPr="00F94D33">
        <w:rPr>
          <w:rFonts w:cs="Arial"/>
          <w:sz w:val="22"/>
          <w:szCs w:val="22"/>
        </w:rPr>
        <w:tab/>
      </w:r>
      <w:r w:rsidR="004B14AF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03643C">
        <w:rPr>
          <w:rFonts w:cs="Arial"/>
          <w:b/>
          <w:sz w:val="22"/>
          <w:szCs w:val="22"/>
        </w:rPr>
        <w:t xml:space="preserve"> SoCIT</w:t>
      </w:r>
      <w:r w:rsidR="0003643C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03643C">
        <w:rPr>
          <w:rFonts w:cs="Arial"/>
          <w:b/>
          <w:sz w:val="22"/>
          <w:szCs w:val="22"/>
        </w:rPr>
        <w:t xml:space="preserve"> Students and Registration System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03643C">
        <w:rPr>
          <w:rFonts w:cs="Arial"/>
          <w:b/>
          <w:sz w:val="22"/>
          <w:szCs w:val="22"/>
        </w:rPr>
        <w:t xml:space="preserve"> Online APC Pre-Registration System</w:t>
      </w:r>
      <w:r w:rsidRPr="00F94D33">
        <w:rPr>
          <w:rFonts w:cs="Arial"/>
        </w:rPr>
        <w:tab/>
      </w:r>
    </w:p>
    <w:p w:rsidR="00AC1680" w:rsidRDefault="005F487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3643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Ruiz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3643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3643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Jairus Roguel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3643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3643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Diego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3643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</w:tbl>
    <w:p w:rsidR="004C4A05" w:rsidRPr="004656E5" w:rsidRDefault="004C4A05"/>
    <w:p w:rsidR="0003643C" w:rsidRPr="003557E7" w:rsidRDefault="0003643C" w:rsidP="0003643C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03643C" w:rsidRPr="003557E7" w:rsidTr="00FE0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03643C" w:rsidRPr="003557E7" w:rsidRDefault="0003643C" w:rsidP="00FE00F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03643C" w:rsidRPr="003557E7" w:rsidRDefault="0003643C" w:rsidP="00FE00F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03643C" w:rsidRPr="003557E7" w:rsidRDefault="0003643C" w:rsidP="00FE00F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03643C" w:rsidRPr="003557E7" w:rsidRDefault="0003643C" w:rsidP="00FE00F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03643C" w:rsidRPr="003557E7" w:rsidTr="00FE00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03643C" w:rsidRDefault="0003643C" w:rsidP="00FE00FF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260" w:type="dxa"/>
          </w:tcPr>
          <w:p w:rsidR="0003643C" w:rsidRDefault="0003643C" w:rsidP="00FE00FF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980" w:type="dxa"/>
          </w:tcPr>
          <w:p w:rsidR="0003643C" w:rsidRDefault="0003643C" w:rsidP="00FE00FF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Angelica Ruiz</w:t>
            </w:r>
          </w:p>
        </w:tc>
        <w:tc>
          <w:tcPr>
            <w:tcW w:w="4140" w:type="dxa"/>
          </w:tcPr>
          <w:p w:rsidR="0003643C" w:rsidRDefault="0003643C" w:rsidP="00FE00FF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Document created</w:t>
            </w:r>
          </w:p>
        </w:tc>
      </w:tr>
      <w:tr w:rsidR="0003643C" w:rsidRPr="003557E7" w:rsidTr="00FE0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643C" w:rsidRDefault="0003643C" w:rsidP="00FE00FF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260" w:type="dxa"/>
          </w:tcPr>
          <w:p w:rsidR="0003643C" w:rsidRDefault="0003643C" w:rsidP="00FE00FF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08/02/16</w:t>
            </w:r>
          </w:p>
        </w:tc>
        <w:tc>
          <w:tcPr>
            <w:tcW w:w="1980" w:type="dxa"/>
          </w:tcPr>
          <w:p w:rsidR="0003643C" w:rsidRDefault="0003643C" w:rsidP="00FE00FF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Diego Gloria</w:t>
            </w:r>
          </w:p>
        </w:tc>
        <w:tc>
          <w:tcPr>
            <w:tcW w:w="4140" w:type="dxa"/>
          </w:tcPr>
          <w:p w:rsidR="0003643C" w:rsidRDefault="0003643C" w:rsidP="0003643C">
            <w:pPr>
              <w:pStyle w:val="TableText"/>
              <w:numPr>
                <w:ilvl w:val="0"/>
                <w:numId w:val="6"/>
              </w:numPr>
              <w:tabs>
                <w:tab w:val="num" w:pos="252"/>
              </w:tabs>
              <w:spacing w:before="20" w:after="60"/>
              <w:ind w:left="252" w:hanging="180"/>
              <w:rPr>
                <w:sz w:val="20"/>
              </w:rPr>
            </w:pPr>
            <w:r>
              <w:rPr>
                <w:sz w:val="20"/>
              </w:rPr>
              <w:t>Revised Diagrams</w:t>
            </w:r>
          </w:p>
          <w:p w:rsidR="0003643C" w:rsidRDefault="0003643C" w:rsidP="0003643C">
            <w:pPr>
              <w:pStyle w:val="TableText"/>
              <w:numPr>
                <w:ilvl w:val="0"/>
                <w:numId w:val="6"/>
              </w:numPr>
              <w:tabs>
                <w:tab w:val="num" w:pos="252"/>
              </w:tabs>
              <w:spacing w:before="20" w:after="60"/>
              <w:ind w:left="252" w:hanging="180"/>
              <w:rPr>
                <w:sz w:val="20"/>
              </w:rPr>
            </w:pPr>
            <w:r>
              <w:rPr>
                <w:sz w:val="20"/>
              </w:rPr>
              <w:t>Added a task: Prototype making</w:t>
            </w:r>
          </w:p>
          <w:p w:rsidR="0003643C" w:rsidRDefault="0003643C" w:rsidP="0003643C">
            <w:pPr>
              <w:pStyle w:val="TableText"/>
              <w:numPr>
                <w:ilvl w:val="0"/>
                <w:numId w:val="6"/>
              </w:numPr>
              <w:tabs>
                <w:tab w:val="num" w:pos="252"/>
              </w:tabs>
              <w:spacing w:before="20" w:after="60"/>
              <w:ind w:left="252" w:hanging="180"/>
              <w:rPr>
                <w:sz w:val="20"/>
              </w:rPr>
            </w:pPr>
            <w:r>
              <w:rPr>
                <w:sz w:val="20"/>
              </w:rPr>
              <w:t>Added a task: Data Gathering</w:t>
            </w:r>
          </w:p>
        </w:tc>
      </w:tr>
      <w:tr w:rsidR="0003643C" w:rsidRPr="003557E7" w:rsidTr="00FE00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643C" w:rsidRPr="003557E7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3643C" w:rsidRPr="003557E7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051679">
              <w:rPr>
                <w:rFonts w:cs="Arial"/>
                <w:sz w:val="20"/>
              </w:rPr>
              <w:t>08/09/16</w:t>
            </w:r>
          </w:p>
        </w:tc>
        <w:tc>
          <w:tcPr>
            <w:tcW w:w="1980" w:type="dxa"/>
          </w:tcPr>
          <w:p w:rsidR="0003643C" w:rsidRPr="003557E7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Jairus Roguel</w:t>
            </w:r>
          </w:p>
        </w:tc>
        <w:tc>
          <w:tcPr>
            <w:tcW w:w="4140" w:type="dxa"/>
          </w:tcPr>
          <w:p w:rsidR="0003643C" w:rsidRPr="003557E7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051679">
              <w:rPr>
                <w:rFonts w:cs="Arial"/>
                <w:sz w:val="20"/>
              </w:rPr>
              <w:t>Completed a task: Download Cobalt</w:t>
            </w:r>
          </w:p>
        </w:tc>
      </w:tr>
      <w:tr w:rsidR="0003643C" w:rsidRPr="003557E7" w:rsidTr="00FE0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643C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3643C" w:rsidRPr="00051679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08/16/16</w:t>
            </w:r>
          </w:p>
        </w:tc>
        <w:tc>
          <w:tcPr>
            <w:tcW w:w="1980" w:type="dxa"/>
          </w:tcPr>
          <w:p w:rsidR="0003643C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Ruiz</w:t>
            </w:r>
          </w:p>
        </w:tc>
        <w:tc>
          <w:tcPr>
            <w:tcW w:w="4140" w:type="dxa"/>
          </w:tcPr>
          <w:p w:rsidR="0003643C" w:rsidRDefault="0003643C" w:rsidP="0003643C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Fixed a problem in Cobalt</w:t>
            </w:r>
          </w:p>
          <w:p w:rsidR="0003643C" w:rsidRDefault="0003643C" w:rsidP="0003643C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Signed forms by Mr. Eric Salalima as an adviser and Ms. Jeniffer Arroyo as a consultant</w:t>
            </w:r>
          </w:p>
          <w:p w:rsidR="0003643C" w:rsidRPr="00051679" w:rsidRDefault="0003643C" w:rsidP="0003643C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Consulted adviser and consultant</w:t>
            </w:r>
          </w:p>
        </w:tc>
      </w:tr>
      <w:tr w:rsidR="0003643C" w:rsidRPr="003557E7" w:rsidTr="00FE00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643C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03643C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08/23/16</w:t>
            </w:r>
          </w:p>
        </w:tc>
        <w:tc>
          <w:tcPr>
            <w:tcW w:w="1980" w:type="dxa"/>
          </w:tcPr>
          <w:p w:rsidR="0003643C" w:rsidRDefault="0003643C" w:rsidP="00FE00F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Diego Gloria</w:t>
            </w:r>
          </w:p>
        </w:tc>
        <w:tc>
          <w:tcPr>
            <w:tcW w:w="4140" w:type="dxa"/>
          </w:tcPr>
          <w:p w:rsidR="0003643C" w:rsidRDefault="0003643C" w:rsidP="0003643C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Review of Related Literatures</w:t>
            </w:r>
          </w:p>
          <w:p w:rsidR="0003643C" w:rsidRDefault="0003643C" w:rsidP="000A01E0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Made a temporary prototype</w:t>
            </w:r>
          </w:p>
          <w:p w:rsidR="00011AF6" w:rsidRPr="000A01E0" w:rsidRDefault="00011AF6" w:rsidP="000A01E0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Finishing Final Research Paper</w:t>
            </w:r>
            <w:bookmarkStart w:id="16" w:name="_GoBack"/>
            <w:bookmarkEnd w:id="16"/>
          </w:p>
        </w:tc>
      </w:tr>
    </w:tbl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F487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F487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F487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F487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F487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F487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F487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0A01E0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745E7F">
      <w:pPr>
        <w:pStyle w:val="BodyText2"/>
        <w:spacing w:after="0" w:line="240" w:lineRule="auto"/>
        <w:ind w:left="590"/>
        <w:jc w:val="both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745E7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0A01E0" w:rsidRDefault="000A01E0" w:rsidP="000A01E0">
      <w:pPr>
        <w:pStyle w:val="ListParagraph"/>
        <w:numPr>
          <w:ilvl w:val="0"/>
          <w:numId w:val="12"/>
        </w:numPr>
      </w:pPr>
      <w:r>
        <w:t>On-going</w:t>
      </w:r>
    </w:p>
    <w:p w:rsidR="00623A7B" w:rsidRDefault="00623A7B" w:rsidP="00745E7F">
      <w:pPr>
        <w:pStyle w:val="ListParagraph"/>
        <w:numPr>
          <w:ilvl w:val="1"/>
          <w:numId w:val="12"/>
        </w:numPr>
      </w:pPr>
      <w:r>
        <w:t>Final Paper is to be revised.</w:t>
      </w:r>
    </w:p>
    <w:p w:rsidR="00745E7F" w:rsidRDefault="00745E7F" w:rsidP="00745E7F">
      <w:pPr>
        <w:pStyle w:val="ListParagraph"/>
        <w:ind w:left="2160"/>
      </w:pPr>
    </w:p>
    <w:p w:rsidR="000A01E0" w:rsidRDefault="00623A7B" w:rsidP="00745E7F">
      <w:pPr>
        <w:pStyle w:val="ListParagraph"/>
        <w:numPr>
          <w:ilvl w:val="1"/>
          <w:numId w:val="12"/>
        </w:numPr>
      </w:pPr>
      <w:r>
        <w:t>Prototype is currently being done.</w:t>
      </w:r>
    </w:p>
    <w:p w:rsidR="00745E7F" w:rsidRDefault="00745E7F" w:rsidP="00745E7F"/>
    <w:p w:rsidR="00623A7B" w:rsidRDefault="004A22EE" w:rsidP="00745E7F">
      <w:pPr>
        <w:pStyle w:val="ListParagraph"/>
        <w:numPr>
          <w:ilvl w:val="1"/>
          <w:numId w:val="12"/>
        </w:numPr>
      </w:pPr>
      <w:r>
        <w:t>Project Impact – Better than before</w:t>
      </w:r>
    </w:p>
    <w:p w:rsidR="00745E7F" w:rsidRDefault="00745E7F" w:rsidP="00745E7F">
      <w:pPr>
        <w:pStyle w:val="ListParagraph"/>
      </w:pPr>
    </w:p>
    <w:p w:rsidR="00745E7F" w:rsidRDefault="00745E7F" w:rsidP="00745E7F">
      <w:pPr>
        <w:pStyle w:val="ListParagraph"/>
        <w:ind w:left="2160"/>
      </w:pPr>
    </w:p>
    <w:p w:rsidR="004A22EE" w:rsidRDefault="004A22EE" w:rsidP="004A22EE">
      <w:pPr>
        <w:pStyle w:val="ListParagraph"/>
        <w:numPr>
          <w:ilvl w:val="0"/>
          <w:numId w:val="12"/>
        </w:numPr>
      </w:pPr>
      <w:r>
        <w:t>Time management and group presence is needed.</w:t>
      </w:r>
    </w:p>
    <w:p w:rsidR="000A01E0" w:rsidRPr="000A01E0" w:rsidRDefault="000A01E0" w:rsidP="000A01E0">
      <w:pPr>
        <w:pStyle w:val="ListParagraph"/>
      </w:pP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23A7B" w:rsidP="009435EB">
            <w:pPr>
              <w:spacing w:before="40" w:after="40"/>
            </w:pPr>
            <w:r>
              <w:t>Diego Gloria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23A7B" w:rsidP="009435EB">
            <w:pPr>
              <w:spacing w:before="40" w:after="40"/>
            </w:pPr>
            <w:r>
              <w:t>08/23/16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23A7B" w:rsidP="00623A7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08/23/16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08/23/16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D8279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Almost finished with all the requirements, just needs to be revised and finalized. 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D8279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focus now is finishing the final paper and configuring the prototype.</w:t>
            </w:r>
          </w:p>
        </w:tc>
      </w:tr>
      <w:tr w:rsidR="00A025B0" w:rsidRPr="00C13EAB" w:rsidTr="00FE0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025B0" w:rsidRPr="00A0099A" w:rsidRDefault="00A025B0" w:rsidP="00FE00FF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 xml:space="preserve">Milestone Deliverables scheduled for completion over </w:t>
            </w:r>
            <w:r>
              <w:rPr>
                <w:b/>
                <w:sz w:val="20"/>
              </w:rPr>
              <w:t>last</w:t>
            </w:r>
            <w:r w:rsidRPr="00A0099A">
              <w:rPr>
                <w:b/>
                <w:sz w:val="20"/>
              </w:rPr>
              <w:t xml:space="preserve">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25B0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25B0" w:rsidRPr="00C13EAB" w:rsidRDefault="00A025B0" w:rsidP="00FE00F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25B0" w:rsidRPr="00C13EAB" w:rsidRDefault="00A025B0" w:rsidP="00FE00F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25B0" w:rsidRPr="00C13EAB" w:rsidRDefault="00A025B0" w:rsidP="00FE00F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25B0" w:rsidRPr="00C13EAB" w:rsidRDefault="00A025B0" w:rsidP="00FE00F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A025B0" w:rsidRPr="00C13EAB" w:rsidTr="00FE00F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A025B0" w:rsidRPr="00C13EAB" w:rsidRDefault="00A025B0" w:rsidP="00FE00FF">
                  <w:r>
                    <w:t>Consult more about Cobalt</w:t>
                  </w:r>
                </w:p>
              </w:tc>
            </w:tr>
            <w:tr w:rsidR="00A025B0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025B0" w:rsidRPr="00C13EAB" w:rsidRDefault="00A025B0" w:rsidP="00FE00F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 further problems encountered to adviser and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A025B0" w:rsidRDefault="00A025B0" w:rsidP="00FE00FF">
                  <w:pPr>
                    <w:spacing w:before="40" w:after="40"/>
                  </w:pPr>
                  <w:r>
                    <w:t>8/19/16</w:t>
                  </w:r>
                </w:p>
              </w:tc>
              <w:tc>
                <w:tcPr>
                  <w:tcW w:w="1606" w:type="dxa"/>
                  <w:vAlign w:val="top"/>
                </w:tcPr>
                <w:p w:rsidR="00A025B0" w:rsidRDefault="00A025B0" w:rsidP="00FE00FF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025B0" w:rsidRPr="00C13EAB" w:rsidRDefault="00A025B0" w:rsidP="00FE00FF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025B0" w:rsidRPr="00C13EAB" w:rsidTr="00FE00F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A025B0" w:rsidRPr="00C13EAB" w:rsidRDefault="00A025B0" w:rsidP="00FE00FF">
                  <w:r>
                    <w:t>Finish Prototype using Cobalt</w:t>
                  </w:r>
                </w:p>
              </w:tc>
            </w:tr>
            <w:tr w:rsidR="00A025B0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025B0" w:rsidRPr="00C13EAB" w:rsidRDefault="00A025B0" w:rsidP="00FE00F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Apply Designs</w:t>
                  </w:r>
                </w:p>
              </w:tc>
              <w:tc>
                <w:tcPr>
                  <w:tcW w:w="1250" w:type="dxa"/>
                  <w:vAlign w:val="top"/>
                </w:tcPr>
                <w:p w:rsidR="00A025B0" w:rsidRDefault="00A025B0" w:rsidP="00FE00FF">
                  <w:pPr>
                    <w:spacing w:before="40" w:after="40"/>
                  </w:pPr>
                  <w:r>
                    <w:t>8/21/16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A025B0" w:rsidRDefault="00A025B0" w:rsidP="00FE00FF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A025B0" w:rsidRPr="00C13EAB" w:rsidRDefault="00A025B0" w:rsidP="00FE00FF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025B0" w:rsidRPr="00C13EAB" w:rsidTr="00FE00F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025B0" w:rsidRPr="00C13EAB" w:rsidRDefault="00A025B0" w:rsidP="00FE00F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Apply Table Structures received from FLAVIO</w:t>
                  </w:r>
                </w:p>
              </w:tc>
              <w:tc>
                <w:tcPr>
                  <w:tcW w:w="1250" w:type="dxa"/>
                  <w:vAlign w:val="top"/>
                </w:tcPr>
                <w:p w:rsidR="00A025B0" w:rsidRDefault="00A025B0" w:rsidP="00FE00FF">
                  <w:pPr>
                    <w:spacing w:before="40" w:after="40"/>
                  </w:pPr>
                  <w:r>
                    <w:t>8/21/16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A025B0" w:rsidRDefault="00A025B0" w:rsidP="00FE00FF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025B0" w:rsidRPr="00C13EAB" w:rsidRDefault="00A025B0" w:rsidP="00FE00FF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025B0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A025B0" w:rsidRPr="00C13EAB" w:rsidRDefault="00A025B0" w:rsidP="00FE00FF">
                  <w:r>
                    <w:t>Interview more that will serve as data</w:t>
                  </w:r>
                </w:p>
              </w:tc>
            </w:tr>
            <w:tr w:rsidR="00A025B0" w:rsidRPr="00C13EAB" w:rsidTr="00011A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A025B0" w:rsidRPr="00C13EAB" w:rsidRDefault="00A025B0" w:rsidP="00FE00F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A025B0" w:rsidRDefault="00A025B0" w:rsidP="00FE00FF">
                  <w:pPr>
                    <w:spacing w:before="40" w:after="40"/>
                  </w:pPr>
                  <w:r>
                    <w:t>8/21/16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A025B0" w:rsidRDefault="00011AF6" w:rsidP="00FE00FF">
                  <w:pPr>
                    <w:spacing w:before="40" w:after="40"/>
                  </w:pPr>
                  <w:r>
                    <w:t>10</w:t>
                  </w:r>
                  <w:r w:rsidR="00A025B0">
                    <w:t>%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011AF6" w:rsidRPr="00C13EAB" w:rsidRDefault="00A025B0" w:rsidP="00FE00FF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11AF6" w:rsidRPr="00C13EAB" w:rsidTr="00011A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top"/>
                </w:tcPr>
                <w:p w:rsidR="00011AF6" w:rsidRDefault="00011AF6" w:rsidP="00011AF6">
                  <w:pPr>
                    <w:spacing w:before="40" w:after="40"/>
                  </w:pPr>
                  <w:r>
                    <w:t>Finalize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top"/>
                </w:tcPr>
                <w:p w:rsidR="00011AF6" w:rsidRDefault="00011AF6" w:rsidP="00FE00FF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top"/>
                </w:tcPr>
                <w:p w:rsidR="00011AF6" w:rsidRDefault="00011AF6" w:rsidP="00FE00FF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top"/>
                </w:tcPr>
                <w:p w:rsidR="00011AF6" w:rsidRDefault="00011AF6" w:rsidP="00FE00FF">
                  <w:pPr>
                    <w:spacing w:before="40" w:after="40"/>
                  </w:pPr>
                </w:p>
              </w:tc>
            </w:tr>
            <w:tr w:rsidR="00011AF6" w:rsidRPr="00C13EAB" w:rsidTr="00011A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011AF6" w:rsidRPr="00C13EAB" w:rsidRDefault="00011AF6" w:rsidP="00011AF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research paper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011AF6" w:rsidRDefault="00011AF6" w:rsidP="00011AF6">
                  <w:pPr>
                    <w:spacing w:before="40" w:after="40"/>
                  </w:pPr>
                  <w:r>
                    <w:t>8/26/16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011AF6" w:rsidRDefault="00011AF6" w:rsidP="00011AF6">
                  <w:pPr>
                    <w:spacing w:before="40" w:after="40"/>
                  </w:pPr>
                  <w:r>
                    <w:t>100</w:t>
                  </w:r>
                  <w:r>
                    <w:t>%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011AF6" w:rsidRPr="00C13EAB" w:rsidRDefault="00011AF6" w:rsidP="00011AF6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A025B0" w:rsidRPr="00C13EAB" w:rsidRDefault="00A025B0" w:rsidP="00FE00FF"/>
        </w:tc>
      </w:tr>
      <w:tr w:rsidR="00D82799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D82799" w:rsidRPr="00A0099A" w:rsidRDefault="00D82799" w:rsidP="00D8279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D82799" w:rsidRPr="00C13EAB" w:rsidTr="00FE00F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D82799" w:rsidRPr="00C13EAB" w:rsidRDefault="00D82799" w:rsidP="00D82799">
                  <w:r>
                    <w:t>Finish Prototype using Cobalt</w:t>
                  </w:r>
                </w:p>
              </w:tc>
            </w:tr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82799" w:rsidRPr="00C13EAB" w:rsidRDefault="00A025B0" w:rsidP="00D827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Finish configuring the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D82799" w:rsidRDefault="00A025B0" w:rsidP="00D82799">
                  <w:pPr>
                    <w:spacing w:before="40" w:after="40"/>
                  </w:pPr>
                  <w:r>
                    <w:t>8/28/16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D82799" w:rsidRDefault="00011AF6" w:rsidP="00D82799">
                  <w:pPr>
                    <w:spacing w:before="40" w:after="40"/>
                  </w:pPr>
                  <w:r>
                    <w:t>20</w:t>
                  </w:r>
                  <w:r w:rsidR="00D8279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82799" w:rsidRPr="00C13EAB" w:rsidTr="00FE00F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82799" w:rsidRPr="00C13EAB" w:rsidRDefault="00D82799" w:rsidP="00D827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Apply Table Structures received from FLAVIO</w:t>
                  </w:r>
                </w:p>
              </w:tc>
              <w:tc>
                <w:tcPr>
                  <w:tcW w:w="1250" w:type="dxa"/>
                  <w:vAlign w:val="top"/>
                </w:tcPr>
                <w:p w:rsidR="00D82799" w:rsidRDefault="00A025B0" w:rsidP="00D82799">
                  <w:pPr>
                    <w:spacing w:before="40" w:after="40"/>
                  </w:pPr>
                  <w:r>
                    <w:t>8/28/16</w:t>
                  </w:r>
                </w:p>
              </w:tc>
              <w:tc>
                <w:tcPr>
                  <w:tcW w:w="1606" w:type="dxa"/>
                  <w:vAlign w:val="top"/>
                </w:tcPr>
                <w:p w:rsidR="00D82799" w:rsidRDefault="00011AF6" w:rsidP="00D82799">
                  <w:pPr>
                    <w:spacing w:before="40" w:after="40"/>
                  </w:pPr>
                  <w:r>
                    <w:t>10</w:t>
                  </w:r>
                  <w:r w:rsidR="00D8279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D82799" w:rsidRPr="00C13EAB" w:rsidRDefault="00D82799" w:rsidP="00D82799">
                  <w:r>
                    <w:t>Interview more that will serve as data</w:t>
                  </w:r>
                </w:p>
              </w:tc>
            </w:tr>
            <w:tr w:rsidR="00D82799" w:rsidRPr="00C13EAB" w:rsidTr="00FE00F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82799" w:rsidRPr="00C13EAB" w:rsidRDefault="00A025B0" w:rsidP="00D827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Gather more data from APC students</w:t>
                  </w:r>
                </w:p>
              </w:tc>
              <w:tc>
                <w:tcPr>
                  <w:tcW w:w="1250" w:type="dxa"/>
                  <w:vAlign w:val="top"/>
                </w:tcPr>
                <w:p w:rsidR="00D82799" w:rsidRDefault="00A025B0" w:rsidP="00D82799">
                  <w:pPr>
                    <w:spacing w:before="40" w:after="40"/>
                  </w:pPr>
                  <w:r>
                    <w:t>8/30/16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D82799" w:rsidRDefault="00011AF6" w:rsidP="00D82799">
                  <w:pPr>
                    <w:spacing w:before="40" w:after="40"/>
                  </w:pPr>
                  <w:r>
                    <w:t>10</w:t>
                  </w:r>
                  <w:r w:rsidR="00D8279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D82799" w:rsidRPr="00C13EAB" w:rsidRDefault="00D82799" w:rsidP="00D82799"/>
        </w:tc>
      </w:tr>
      <w:tr w:rsidR="00D82799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D82799" w:rsidRDefault="00D82799" w:rsidP="00D8279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82799" w:rsidRPr="00D6695C" w:rsidRDefault="00D82799" w:rsidP="00D82799">
                  <w:r>
                    <w:t>For now, there are no changes for the scope.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82799" w:rsidRPr="00D6695C" w:rsidRDefault="00D82799" w:rsidP="00D82799">
                  <w:r>
                    <w:t>No changes are scheduled.</w:t>
                  </w:r>
                </w:p>
              </w:tc>
            </w:tr>
          </w:tbl>
          <w:p w:rsidR="00D82799" w:rsidRPr="00A0099A" w:rsidRDefault="00D82799" w:rsidP="00D8279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D82799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D82799" w:rsidRDefault="00D82799" w:rsidP="00D82799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D82799" w:rsidRPr="00C13EAB" w:rsidTr="00FE00F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</w:p>
              </w:tc>
            </w:tr>
          </w:tbl>
          <w:p w:rsidR="00D82799" w:rsidRPr="00C13EAB" w:rsidRDefault="00D82799" w:rsidP="00D82799">
            <w:pPr>
              <w:rPr>
                <w:rFonts w:cs="Arial"/>
                <w:iCs/>
                <w:color w:val="000000"/>
              </w:rPr>
            </w:pPr>
          </w:p>
        </w:tc>
      </w:tr>
      <w:tr w:rsidR="00D82799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D82799" w:rsidRPr="00A0099A" w:rsidRDefault="00D82799" w:rsidP="00D8279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D82799" w:rsidRPr="00C13EAB" w:rsidRDefault="00D82799" w:rsidP="00D82799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D82799" w:rsidRPr="00C13EAB" w:rsidTr="00FE00F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  <w:r>
                    <w:t>Lack of Data</w:t>
                  </w:r>
                </w:p>
                <w:p w:rsidR="00D82799" w:rsidRPr="00C13EAB" w:rsidRDefault="00D82799" w:rsidP="00D827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There will be no basis for having a prototype if there is a lack of data.</w:t>
                  </w:r>
                </w:p>
              </w:tc>
              <w:tc>
                <w:tcPr>
                  <w:tcW w:w="1080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D82799" w:rsidRPr="00C13EAB" w:rsidRDefault="00D82799" w:rsidP="00D82799"/>
              </w:tc>
            </w:tr>
          </w:tbl>
          <w:p w:rsidR="00D82799" w:rsidRPr="00C13EAB" w:rsidRDefault="00D82799" w:rsidP="00D82799">
            <w:pPr>
              <w:rPr>
                <w:rFonts w:cs="Arial"/>
                <w:iCs/>
                <w:color w:val="000000"/>
              </w:rPr>
            </w:pPr>
          </w:p>
        </w:tc>
      </w:tr>
      <w:tr w:rsidR="00D82799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D82799" w:rsidRPr="002E63DC" w:rsidRDefault="00D82799" w:rsidP="00D82799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D82799" w:rsidRPr="002E63DC" w:rsidRDefault="00D82799" w:rsidP="00D8279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lastRenderedPageBreak/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D82799" w:rsidRPr="002E63DC" w:rsidRDefault="00D82799" w:rsidP="00D8279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D82799" w:rsidRPr="002E63DC" w:rsidRDefault="00D82799" w:rsidP="00D8279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D82799" w:rsidRPr="002E63DC" w:rsidRDefault="00D82799" w:rsidP="00D8279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D82799" w:rsidRPr="002E63DC" w:rsidRDefault="00D82799" w:rsidP="00D8279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D82799" w:rsidRPr="00C13EAB" w:rsidTr="00FE00F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D82799" w:rsidRPr="00C13EAB" w:rsidRDefault="00D82799" w:rsidP="00D82799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D82799" w:rsidRPr="002E63DC" w:rsidRDefault="00D82799" w:rsidP="00D82799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D82799" w:rsidRPr="002E63DC" w:rsidRDefault="00D82799" w:rsidP="00D82799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D82799" w:rsidRPr="00E6798D" w:rsidRDefault="00D82799" w:rsidP="00D82799"/>
              </w:tc>
            </w:tr>
          </w:tbl>
          <w:p w:rsidR="00D82799" w:rsidRPr="002E63DC" w:rsidRDefault="00D82799" w:rsidP="00D8279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D82799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D82799" w:rsidRPr="00D6695C" w:rsidRDefault="00D82799" w:rsidP="00D8279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82799" w:rsidRDefault="00EA52D0" w:rsidP="00D827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More efficient time management and working presence as a team</w:t>
                  </w:r>
                </w:p>
                <w:p w:rsidR="00D82799" w:rsidRDefault="00A025B0" w:rsidP="00D827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Configure Cobalt</w:t>
                  </w:r>
                </w:p>
                <w:p w:rsidR="00D82799" w:rsidRPr="00C13EAB" w:rsidRDefault="00D82799" w:rsidP="00A0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Collect </w:t>
                  </w:r>
                  <w:r w:rsidR="00A025B0">
                    <w:t>more data</w:t>
                  </w:r>
                </w:p>
              </w:tc>
            </w:tr>
          </w:tbl>
          <w:p w:rsidR="00D82799" w:rsidRPr="00C13EAB" w:rsidRDefault="00D82799" w:rsidP="00D82799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D82799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D82799" w:rsidRPr="00D6695C" w:rsidRDefault="00D82799" w:rsidP="00D8279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82799" w:rsidRDefault="00A025B0" w:rsidP="00D82799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Submit all requirements on time</w:t>
                  </w:r>
                </w:p>
                <w:p w:rsidR="00D82799" w:rsidRPr="00D6695C" w:rsidRDefault="00D82799" w:rsidP="00EA52D0">
                  <w:pPr>
                    <w:pStyle w:val="ListParagraph"/>
                    <w:ind w:left="360"/>
                  </w:pPr>
                </w:p>
              </w:tc>
            </w:tr>
          </w:tbl>
          <w:p w:rsidR="00D82799" w:rsidRPr="00C13EAB" w:rsidRDefault="00D82799" w:rsidP="00D82799">
            <w:pPr>
              <w:rPr>
                <w:rFonts w:cs="Arial"/>
                <w:iCs/>
                <w:color w:val="000000"/>
              </w:rPr>
            </w:pPr>
          </w:p>
        </w:tc>
      </w:tr>
      <w:tr w:rsidR="00D82799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D82799" w:rsidRPr="00D6695C" w:rsidRDefault="00D82799" w:rsidP="00D8279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82799" w:rsidRPr="00C13EAB" w:rsidTr="00FE00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82799" w:rsidRPr="00D6695C" w:rsidRDefault="00D82799" w:rsidP="00D82799">
                  <w:pPr>
                    <w:spacing w:before="40" w:after="40"/>
                  </w:pPr>
                </w:p>
              </w:tc>
            </w:tr>
          </w:tbl>
          <w:p w:rsidR="00D82799" w:rsidRPr="00C13EAB" w:rsidRDefault="00D82799" w:rsidP="00D82799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45E7F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23A7B" w:rsidRPr="00623A7B">
        <w:rPr>
          <w:u w:val="single"/>
        </w:rPr>
        <w:t>Angelica Ruiz</w:t>
      </w:r>
      <w:r w:rsidRPr="00274E4F">
        <w:t>__</w:t>
      </w:r>
      <w:r w:rsidR="00623A7B">
        <w:t>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623A7B" w:rsidRPr="00623A7B">
        <w:rPr>
          <w:u w:val="single"/>
        </w:rPr>
        <w:t>Mr. Eric Salalima</w:t>
      </w:r>
      <w:r w:rsidRPr="00274E4F">
        <w:t>__</w:t>
      </w:r>
      <w:r w:rsidR="00623A7B">
        <w:t>__________________</w:t>
      </w:r>
    </w:p>
    <w:p w:rsidR="00160B81" w:rsidRPr="00011AF6" w:rsidRDefault="00963A8A" w:rsidP="00011AF6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745E7F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45E7F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87E" w:rsidRDefault="005F487E">
      <w:r>
        <w:separator/>
      </w:r>
    </w:p>
  </w:endnote>
  <w:endnote w:type="continuationSeparator" w:id="0">
    <w:p w:rsidR="005F487E" w:rsidRDefault="005F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F1201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F1201">
      <w:rPr>
        <w:noProof/>
        <w:sz w:val="18"/>
        <w:szCs w:val="18"/>
      </w:rPr>
      <w:t>8/23/2016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5F1201">
      <w:rPr>
        <w:noProof/>
        <w:sz w:val="18"/>
        <w:szCs w:val="18"/>
      </w:rPr>
      <w:t>Project Status Report-1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5F1201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87E" w:rsidRDefault="005F487E">
      <w:r>
        <w:separator/>
      </w:r>
    </w:p>
  </w:footnote>
  <w:footnote w:type="continuationSeparator" w:id="0">
    <w:p w:rsidR="005F487E" w:rsidRDefault="005F4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36A31"/>
    <w:multiLevelType w:val="hybridMultilevel"/>
    <w:tmpl w:val="FA08B51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FB4D9B"/>
    <w:multiLevelType w:val="hybridMultilevel"/>
    <w:tmpl w:val="0554D1F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690060"/>
    <w:multiLevelType w:val="hybridMultilevel"/>
    <w:tmpl w:val="3290364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593FB5"/>
    <w:multiLevelType w:val="hybridMultilevel"/>
    <w:tmpl w:val="DCD205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2"/>
  </w:num>
  <w:num w:numId="12">
    <w:abstractNumId w:val="8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1AF6"/>
    <w:rsid w:val="0003155D"/>
    <w:rsid w:val="00033DBD"/>
    <w:rsid w:val="0003643C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01E0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2EE"/>
    <w:rsid w:val="004A2F8A"/>
    <w:rsid w:val="004A7483"/>
    <w:rsid w:val="004B14AF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E06"/>
    <w:rsid w:val="005272F4"/>
    <w:rsid w:val="00534D52"/>
    <w:rsid w:val="0055125F"/>
    <w:rsid w:val="0056558C"/>
    <w:rsid w:val="00573191"/>
    <w:rsid w:val="00575EE7"/>
    <w:rsid w:val="005A6DC8"/>
    <w:rsid w:val="005B2D77"/>
    <w:rsid w:val="005C1B07"/>
    <w:rsid w:val="005C6B99"/>
    <w:rsid w:val="005D00AA"/>
    <w:rsid w:val="005F1201"/>
    <w:rsid w:val="005F487E"/>
    <w:rsid w:val="005F7092"/>
    <w:rsid w:val="005F7DD6"/>
    <w:rsid w:val="00606E33"/>
    <w:rsid w:val="00621C6B"/>
    <w:rsid w:val="00623A7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5E7F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25B0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2799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A52D0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E014E"/>
  <w15:docId w15:val="{B171463C-9621-4612-8D0E-A5E38B2E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0A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Angelica Laurene Ruiz</cp:lastModifiedBy>
  <cp:revision>2</cp:revision>
  <cp:lastPrinted>2004-07-12T06:29:00Z</cp:lastPrinted>
  <dcterms:created xsi:type="dcterms:W3CDTF">2016-08-23T02:05:00Z</dcterms:created>
  <dcterms:modified xsi:type="dcterms:W3CDTF">2016-08-23T02:05:00Z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