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F67E0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953372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53372">
        <w:rPr>
          <w:rFonts w:cs="Arial"/>
          <w:sz w:val="22"/>
          <w:szCs w:val="22"/>
        </w:rPr>
        <w:t xml:space="preserve"> Asia Pacific College Online Pre-Registration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953372">
        <w:rPr>
          <w:rFonts w:cs="Arial"/>
          <w:b/>
          <w:sz w:val="22"/>
          <w:szCs w:val="22"/>
        </w:rPr>
        <w:t xml:space="preserve"> </w:t>
      </w:r>
      <w:r w:rsidR="00953372">
        <w:rPr>
          <w:rFonts w:cs="Arial"/>
          <w:sz w:val="22"/>
          <w:szCs w:val="22"/>
        </w:rPr>
        <w:t>SOCIT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953372">
        <w:rPr>
          <w:rFonts w:cs="Arial"/>
          <w:sz w:val="22"/>
          <w:szCs w:val="22"/>
        </w:rPr>
        <w:t>Students and advisers</w:t>
      </w:r>
      <w:r w:rsidRPr="00F94D33">
        <w:rPr>
          <w:rFonts w:cs="Arial"/>
          <w:sz w:val="22"/>
          <w:szCs w:val="22"/>
        </w:rPr>
        <w:tab/>
      </w:r>
    </w:p>
    <w:p w:rsidR="00AC1680" w:rsidRPr="00953372" w:rsidRDefault="00AC1680" w:rsidP="00953372">
      <w:pPr>
        <w:tabs>
          <w:tab w:val="left" w:pos="1980"/>
        </w:tabs>
        <w:spacing w:before="120"/>
        <w:ind w:left="3600" w:hanging="3600"/>
        <w:jc w:val="both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953372">
        <w:rPr>
          <w:rFonts w:cs="Arial"/>
        </w:rPr>
        <w:t xml:space="preserve"> </w:t>
      </w:r>
      <w:r w:rsidR="00953372" w:rsidRPr="00953372">
        <w:t>An online pre-registration system for st</w:t>
      </w:r>
      <w:r w:rsidR="00953372">
        <w:t xml:space="preserve">udents to have easier access in </w:t>
      </w:r>
      <w:r w:rsidR="00953372" w:rsidRPr="00953372">
        <w:t>adding subject(s) to their load.</w:t>
      </w:r>
    </w:p>
    <w:p w:rsidR="00AC1680" w:rsidRDefault="00C2193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32D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Angelica Ruiz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32D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32D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Jairus Roguel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32D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32D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Diego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32D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532D6F" w:rsidRDefault="00532D6F" w:rsidP="007845AF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9/27/2016</w:t>
            </w:r>
          </w:p>
        </w:tc>
        <w:tc>
          <w:tcPr>
            <w:tcW w:w="1980" w:type="dxa"/>
          </w:tcPr>
          <w:p w:rsidR="004C4A05" w:rsidRPr="00532D6F" w:rsidRDefault="00532D6F" w:rsidP="007845AF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Angelica Ruiz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2193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2193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2193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2193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2193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2193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2193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532D6F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Pr="00532D6F" w:rsidRDefault="00D916B6" w:rsidP="00532D6F">
      <w:pPr>
        <w:pStyle w:val="BodyText2"/>
        <w:spacing w:after="0" w:line="240" w:lineRule="auto"/>
        <w:ind w:left="590"/>
        <w:jc w:val="both"/>
      </w:pPr>
      <w:r w:rsidRPr="00532D6F">
        <w:t xml:space="preserve">The </w:t>
      </w:r>
      <w:r w:rsidRPr="00532D6F">
        <w:rPr>
          <w:iCs/>
        </w:rPr>
        <w:t>Project Status Report</w:t>
      </w:r>
      <w:r w:rsidRPr="00532D6F">
        <w:t xml:space="preserve"> is a document that Project Managers </w:t>
      </w:r>
      <w:r w:rsidR="00251044" w:rsidRPr="00532D6F">
        <w:t xml:space="preserve">may use as a means of </w:t>
      </w:r>
      <w:r w:rsidRPr="00532D6F">
        <w:t xml:space="preserve">formal regular reporting on the status of a project to </w:t>
      </w:r>
      <w:r w:rsidR="00E33DA8" w:rsidRPr="00532D6F">
        <w:t>key project stakeholders</w:t>
      </w:r>
      <w:r w:rsidR="00320FD0" w:rsidRPr="00532D6F">
        <w:t>,</w:t>
      </w:r>
      <w:r w:rsidR="00E33DA8" w:rsidRPr="00532D6F">
        <w:t xml:space="preserve"> including the </w:t>
      </w:r>
      <w:r w:rsidRPr="00532D6F">
        <w:t>Steering Committee, Project Sponsor</w:t>
      </w:r>
      <w:r w:rsidR="00320FD0" w:rsidRPr="00532D6F">
        <w:t>,</w:t>
      </w:r>
      <w:r w:rsidRPr="00532D6F">
        <w:t xml:space="preserve"> </w:t>
      </w:r>
      <w:r w:rsidR="00E33DA8" w:rsidRPr="00532D6F">
        <w:t>and</w:t>
      </w:r>
      <w:r w:rsidRPr="00532D6F">
        <w:t xml:space="preserve"> Senior Manager.</w:t>
      </w:r>
    </w:p>
    <w:bookmarkEnd w:id="18"/>
    <w:p w:rsidR="003A1956" w:rsidRDefault="00F67E0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Default="00D206DF" w:rsidP="00D206DF">
      <w:pPr>
        <w:ind w:left="590"/>
        <w:jc w:val="both"/>
        <w:rPr>
          <w:rFonts w:cs="Arial"/>
        </w:rPr>
      </w:pPr>
      <w:r>
        <w:rPr>
          <w:rFonts w:cs="Arial"/>
        </w:rPr>
        <w:t xml:space="preserve">The next step for this project is to get the rules in manual pre-registering from the Program Director or the Registrar. Revisions in the paper and the design are on-going. Also, the team will request for an adviser and consultants. </w:t>
      </w:r>
    </w:p>
    <w:p w:rsidR="00532D6F" w:rsidRPr="003A1956" w:rsidRDefault="00532D6F" w:rsidP="003A1956">
      <w:pPr>
        <w:ind w:left="590"/>
        <w:rPr>
          <w:rFonts w:cs="Arial"/>
        </w:rPr>
      </w:pPr>
    </w:p>
    <w:p w:rsidR="0020544A" w:rsidRPr="003A1956" w:rsidRDefault="00532D6F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On-going</w:t>
      </w:r>
    </w:p>
    <w:p w:rsidR="0020544A" w:rsidRDefault="00532D6F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team is currently planning for the next steps in developing the project.</w:t>
      </w:r>
    </w:p>
    <w:p w:rsidR="00D206DF" w:rsidRPr="00844E0A" w:rsidRDefault="00D206DF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Planning to request for a copy of the rules for the manual pre-registration</w:t>
      </w:r>
    </w:p>
    <w:p w:rsidR="00D916B6" w:rsidRPr="003A1956" w:rsidRDefault="00532D6F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Recommendations: Time management, prioritize the project to avoid problems 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532D6F" w:rsidRDefault="00532D6F" w:rsidP="009435EB">
            <w:pPr>
              <w:spacing w:before="40" w:after="40"/>
              <w:rPr>
                <w:b/>
              </w:rPr>
            </w:pPr>
            <w:r>
              <w:rPr>
                <w:b/>
              </w:rPr>
              <w:t>Angelica Ruiz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532D6F" w:rsidRDefault="00532D6F" w:rsidP="009435EB">
            <w:pPr>
              <w:spacing w:before="40" w:after="40"/>
              <w:rPr>
                <w:b/>
              </w:rPr>
            </w:pPr>
            <w:r>
              <w:rPr>
                <w:b/>
              </w:rPr>
              <w:t>9/27/2016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397E8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9/27/2016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9/27/2016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532D6F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on-going because next steps for developing the project is being planned by the team.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532D6F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next step planned is to get the rules for the manual pre-registration.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532D6F" w:rsidP="009435EB">
                  <w:r>
                    <w:t>Plan</w:t>
                  </w:r>
                  <w:r w:rsidR="00953372">
                    <w:t xml:space="preserve"> the next step</w:t>
                  </w:r>
                </w:p>
              </w:tc>
            </w:tr>
            <w:tr w:rsidR="009435EB" w:rsidRPr="00C13EAB" w:rsidTr="00D206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55"/>
              </w:trPr>
              <w:tc>
                <w:tcPr>
                  <w:tcW w:w="2968" w:type="dxa"/>
                  <w:vAlign w:val="top"/>
                </w:tcPr>
                <w:p w:rsidR="009435EB" w:rsidRPr="00C13EAB" w:rsidRDefault="0095337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b/>
                    </w:rPr>
                    <w:t>Planning the next step which is to</w:t>
                  </w:r>
                  <w:r w:rsidR="00532D6F">
                    <w:rPr>
                      <w:b/>
                    </w:rPr>
                    <w:t xml:space="preserve"> get the rules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D206DF" w:rsidRDefault="00953372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9/27</w:t>
                  </w:r>
                  <w:r w:rsidR="00D206DF">
                    <w:rPr>
                      <w:b/>
                    </w:rP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D206DF" w:rsidRDefault="00953372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D206DF"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D206DF" w:rsidRDefault="00953372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</w:t>
                  </w:r>
                  <w:r w:rsidR="00D206DF">
                    <w:rPr>
                      <w:b/>
                    </w:rPr>
                    <w:t xml:space="preserve">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D206DF" w:rsidRDefault="00D206DF" w:rsidP="00D206DF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</w:p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D206DF" w:rsidP="00CD4105">
                  <w:r>
                    <w:t>Obtain the rules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D206DF" w:rsidRDefault="00D206DF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 w:rsidRPr="00D206DF">
                    <w:rPr>
                      <w:b/>
                    </w:rPr>
                    <w:t>Have a copy of the rules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953372" w:rsidRDefault="00953372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9/30/2016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953372" w:rsidRDefault="00953372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953372" w:rsidRDefault="00953372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D206DF" w:rsidP="00CD4105">
                  <w:r>
                    <w:t>Revision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D206DF" w:rsidRDefault="00D206DF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 w:rsidRPr="00D206DF">
                    <w:rPr>
                      <w:b/>
                    </w:rPr>
                    <w:t>Revise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D206DF" w:rsidRDefault="00D206DF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9/30/2016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Pr="00D206DF" w:rsidRDefault="00D206DF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953372" w:rsidRDefault="00953372" w:rsidP="00CD4105">
                  <w:pPr>
                    <w:spacing w:before="40" w:after="40"/>
                    <w:rPr>
                      <w:b/>
                    </w:rPr>
                  </w:pPr>
                  <w:r w:rsidRPr="00953372">
                    <w:rPr>
                      <w:b/>
                    </w:rP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953372" w:rsidRDefault="00953372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Revise Design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953372" w:rsidRDefault="00953372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9/30/2016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953372" w:rsidRDefault="00953372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953372" w:rsidRDefault="00953372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Behind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CB3F5F" w:rsidP="00D6695C">
                  <w:r>
                    <w:t>As of now, the project is slowly continuing in developing the project by planning the next steps.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CB3F5F" w:rsidP="008F4C3C">
                  <w:r>
                    <w:t>There are no revisions in the given schedule.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9533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9533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F67E0A" w:rsidP="002E63DC">
                  <w:pPr>
                    <w:spacing w:before="40" w:after="40"/>
                  </w:pPr>
                  <w:r>
                    <w:t>No item purchased/No money used.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F67E0A" w:rsidP="002E63DC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F67E0A" w:rsidP="002E63DC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F67E0A" w:rsidP="002E63DC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 w:rsidTr="009533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44"/>
              </w:trPr>
              <w:tc>
                <w:tcPr>
                  <w:tcW w:w="2335" w:type="dxa"/>
                  <w:vAlign w:val="top"/>
                </w:tcPr>
                <w:p w:rsidR="005F7DD6" w:rsidRPr="00C13EAB" w:rsidRDefault="00F67E0A" w:rsidP="00953372">
                  <w:pPr>
                    <w:spacing w:before="40" w:after="40"/>
                  </w:pPr>
                  <w:r>
                    <w:t>As of now, there are no risks in this project.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F67E0A" w:rsidP="008F4C3C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F67E0A" w:rsidP="00F22B07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F67E0A" w:rsidP="00F22B07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F67E0A" w:rsidP="008F4C3C">
                  <w:r>
                    <w:t>None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 w:rsidTr="009533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"/>
              </w:trPr>
              <w:tc>
                <w:tcPr>
                  <w:tcW w:w="2335" w:type="dxa"/>
                  <w:vAlign w:val="top"/>
                </w:tcPr>
                <w:p w:rsidR="005F7DD6" w:rsidRPr="00C13EAB" w:rsidRDefault="00F67E0A" w:rsidP="00F67E0A">
                  <w:pPr>
                    <w:spacing w:before="40" w:after="40"/>
                  </w:pPr>
                  <w:r>
                    <w:t>As of now, there are no issues in this project.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F67E0A" w:rsidP="00F22B07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F67E0A" w:rsidP="008F4C3C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67E0A" w:rsidP="008F4C3C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F67E0A" w:rsidP="00F22B07">
                  <w:r>
                    <w:t>None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 w:rsidTr="009533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397E80" w:rsidRDefault="00397E80" w:rsidP="00397E80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t>Time Management</w:t>
                  </w:r>
                </w:p>
                <w:p w:rsidR="00397E80" w:rsidRDefault="00397E80" w:rsidP="00397E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to prioritize</w:t>
                  </w:r>
                </w:p>
                <w:p w:rsidR="00953372" w:rsidRPr="00C13EAB" w:rsidRDefault="00397E80" w:rsidP="00397E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More communication with the team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F67E0A" w:rsidP="00F67E0A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Obtaining the rules</w:t>
                  </w:r>
                </w:p>
                <w:p w:rsidR="00F67E0A" w:rsidRPr="00D6695C" w:rsidRDefault="00F67E0A" w:rsidP="00F67E0A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Revision of documents and diagrams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 w:rsidTr="009533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0"/>
              </w:trPr>
              <w:tc>
                <w:tcPr>
                  <w:tcW w:w="8381" w:type="dxa"/>
                  <w:vAlign w:val="top"/>
                </w:tcPr>
                <w:p w:rsidR="00D6695C" w:rsidRPr="00D6695C" w:rsidRDefault="00F67E0A" w:rsidP="00F67E0A">
                  <w:pPr>
                    <w:spacing w:before="40" w:after="40"/>
                  </w:pPr>
                  <w:r>
                    <w:t>None</w:t>
                  </w:r>
                  <w:bookmarkStart w:id="22" w:name="_GoBack"/>
                  <w:bookmarkEnd w:id="22"/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F67E0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953372" w:rsidRPr="00953372">
        <w:rPr>
          <w:u w:val="single"/>
        </w:rPr>
        <w:t>Angelica Ruiz</w:t>
      </w:r>
      <w:r w:rsidRPr="00274E4F">
        <w:t>__</w:t>
      </w:r>
      <w:r w:rsidR="00953372">
        <w:t>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CB3F5F" w:rsidRPr="00CB3F5F">
        <w:rPr>
          <w:u w:val="single"/>
        </w:rPr>
        <w:t>Mr. Eric Salalima</w:t>
      </w:r>
      <w:r w:rsidRPr="00274E4F">
        <w:t>__</w:t>
      </w:r>
      <w:r w:rsidR="00CB3F5F">
        <w:t>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60B81" w:rsidRDefault="00160B81" w:rsidP="00160B81"/>
    <w:p w:rsidR="003A1956" w:rsidRDefault="00F67E0A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C27667" w:rsidRDefault="00D7046C" w:rsidP="003A1956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160B81" w:rsidRPr="003A1956" w:rsidRDefault="00160B81" w:rsidP="00160B81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2D5392" w:rsidRDefault="00C27667" w:rsidP="003A1956">
      <w:pPr>
        <w:pStyle w:val="Heading2"/>
        <w:spacing w:before="480" w:after="240"/>
      </w:pPr>
      <w:bookmarkStart w:id="3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4"/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F67E0A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935" w:rsidRDefault="00C21935">
      <w:r>
        <w:separator/>
      </w:r>
    </w:p>
  </w:endnote>
  <w:endnote w:type="continuationSeparator" w:id="0">
    <w:p w:rsidR="00C21935" w:rsidRDefault="00C2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67E0A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67E0A">
      <w:rPr>
        <w:noProof/>
        <w:sz w:val="18"/>
        <w:szCs w:val="18"/>
      </w:rPr>
      <w:t>10/3/2016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935" w:rsidRDefault="00C21935">
      <w:r>
        <w:separator/>
      </w:r>
    </w:p>
  </w:footnote>
  <w:footnote w:type="continuationSeparator" w:id="0">
    <w:p w:rsidR="00C21935" w:rsidRDefault="00C21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E36483"/>
    <w:multiLevelType w:val="hybridMultilevel"/>
    <w:tmpl w:val="7D0E0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03C92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2874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97E80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2D6F"/>
    <w:rsid w:val="00534D52"/>
    <w:rsid w:val="0056558C"/>
    <w:rsid w:val="00573191"/>
    <w:rsid w:val="00575EE7"/>
    <w:rsid w:val="005A6DC8"/>
    <w:rsid w:val="005B2D77"/>
    <w:rsid w:val="005C1B07"/>
    <w:rsid w:val="005C20F9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3372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935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B3F5F"/>
    <w:rsid w:val="00CD4105"/>
    <w:rsid w:val="00CF6029"/>
    <w:rsid w:val="00D0286D"/>
    <w:rsid w:val="00D0658C"/>
    <w:rsid w:val="00D206DF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67E0A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69E68A"/>
  <w15:docId w15:val="{E634535B-AF12-46DD-AD57-B2CFC3EA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F6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72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Angelica Laurene Ruiz</dc:creator>
  <cp:lastModifiedBy>Angelica Laurene Ruiz</cp:lastModifiedBy>
  <cp:revision>4</cp:revision>
  <cp:lastPrinted>2004-07-12T06:29:00Z</cp:lastPrinted>
  <dcterms:created xsi:type="dcterms:W3CDTF">2016-09-26T17:08:00Z</dcterms:created>
  <dcterms:modified xsi:type="dcterms:W3CDTF">2016-10-03T02:25:00Z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