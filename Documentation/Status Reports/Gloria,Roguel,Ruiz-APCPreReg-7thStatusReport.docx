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22272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DC7FF4">
        <w:rPr>
          <w:rFonts w:cs="Arial"/>
          <w:b/>
          <w:sz w:val="22"/>
          <w:szCs w:val="22"/>
        </w:rPr>
        <w:t xml:space="preserve"> APC Pre-registration System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C7FF4">
        <w:rPr>
          <w:rFonts w:cs="Arial"/>
          <w:sz w:val="22"/>
          <w:szCs w:val="22"/>
        </w:rPr>
        <w:t xml:space="preserve"> </w:t>
      </w:r>
      <w:bookmarkStart w:id="0" w:name="_GoBack"/>
      <w:proofErr w:type="spellStart"/>
      <w:r w:rsidR="003B2CE4" w:rsidRPr="003B2CE4">
        <w:rPr>
          <w:rFonts w:cs="Arial"/>
          <w:b/>
          <w:sz w:val="22"/>
          <w:szCs w:val="22"/>
        </w:rPr>
        <w:t>SoCIT</w:t>
      </w:r>
      <w:bookmarkEnd w:id="0"/>
      <w:proofErr w:type="spellEnd"/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DC7FF4">
        <w:rPr>
          <w:rFonts w:cs="Arial"/>
          <w:b/>
          <w:sz w:val="22"/>
          <w:szCs w:val="22"/>
        </w:rPr>
        <w:t>Student and Registration System</w:t>
      </w:r>
      <w:r w:rsidRPr="00F94D33">
        <w:rPr>
          <w:rFonts w:cs="Arial"/>
          <w:sz w:val="22"/>
          <w:szCs w:val="22"/>
        </w:rPr>
        <w:tab/>
      </w:r>
    </w:p>
    <w:p w:rsidR="00AC1680" w:rsidRPr="00DC7FF4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DC7FF4">
        <w:rPr>
          <w:rFonts w:cs="Arial"/>
        </w:rPr>
        <w:t xml:space="preserve"> </w:t>
      </w:r>
      <w:r w:rsidR="00DC7FF4" w:rsidRPr="00DC7FF4">
        <w:rPr>
          <w:rFonts w:cs="Arial"/>
          <w:b/>
          <w:sz w:val="22"/>
          <w:szCs w:val="22"/>
        </w:rPr>
        <w:t>Online APC Pre-registration System</w:t>
      </w:r>
    </w:p>
    <w:p w:rsidR="00AC1680" w:rsidRDefault="00522272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C7FF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C7FF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C7FF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Jairus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Roguel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C7FF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C7FF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C7FF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51679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6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98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Angelica Ruiz</w:t>
            </w:r>
          </w:p>
        </w:tc>
        <w:tc>
          <w:tcPr>
            <w:tcW w:w="414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Document created</w:t>
            </w:r>
          </w:p>
        </w:tc>
      </w:tr>
      <w:tr w:rsidR="00051679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26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08/02/16</w:t>
            </w:r>
          </w:p>
        </w:tc>
        <w:tc>
          <w:tcPr>
            <w:tcW w:w="1980" w:type="dxa"/>
          </w:tcPr>
          <w:p w:rsidR="00051679" w:rsidRDefault="00051679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Diego Gloria</w:t>
            </w:r>
          </w:p>
        </w:tc>
        <w:tc>
          <w:tcPr>
            <w:tcW w:w="4140" w:type="dxa"/>
          </w:tcPr>
          <w:p w:rsidR="00051679" w:rsidRDefault="00051679" w:rsidP="00051679">
            <w:pPr>
              <w:pStyle w:val="TableText"/>
              <w:numPr>
                <w:ilvl w:val="0"/>
                <w:numId w:val="11"/>
              </w:numPr>
              <w:tabs>
                <w:tab w:val="num" w:pos="252"/>
              </w:tabs>
              <w:spacing w:before="20" w:after="60"/>
              <w:ind w:left="252" w:hanging="180"/>
              <w:rPr>
                <w:sz w:val="20"/>
              </w:rPr>
            </w:pPr>
            <w:r>
              <w:rPr>
                <w:sz w:val="20"/>
              </w:rPr>
              <w:t>Revised Diagrams</w:t>
            </w:r>
          </w:p>
          <w:p w:rsidR="00051679" w:rsidRDefault="00051679" w:rsidP="00051679">
            <w:pPr>
              <w:pStyle w:val="TableText"/>
              <w:numPr>
                <w:ilvl w:val="0"/>
                <w:numId w:val="11"/>
              </w:numPr>
              <w:tabs>
                <w:tab w:val="num" w:pos="252"/>
              </w:tabs>
              <w:spacing w:before="20" w:after="60"/>
              <w:ind w:left="252" w:hanging="180"/>
              <w:rPr>
                <w:sz w:val="20"/>
              </w:rPr>
            </w:pPr>
            <w:r>
              <w:rPr>
                <w:sz w:val="20"/>
              </w:rPr>
              <w:t>Added a task: Prototype making</w:t>
            </w:r>
          </w:p>
          <w:p w:rsidR="00051679" w:rsidRDefault="00051679" w:rsidP="00051679">
            <w:pPr>
              <w:pStyle w:val="TableText"/>
              <w:numPr>
                <w:ilvl w:val="0"/>
                <w:numId w:val="11"/>
              </w:numPr>
              <w:tabs>
                <w:tab w:val="num" w:pos="252"/>
              </w:tabs>
              <w:spacing w:before="20" w:after="60"/>
              <w:ind w:left="252" w:hanging="180"/>
              <w:rPr>
                <w:sz w:val="20"/>
              </w:rPr>
            </w:pPr>
            <w:r>
              <w:rPr>
                <w:sz w:val="20"/>
              </w:rPr>
              <w:t>Added a task: Data Gathering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5167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5167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051679">
              <w:rPr>
                <w:rFonts w:cs="Arial"/>
                <w:sz w:val="20"/>
              </w:rPr>
              <w:t>08/09/16</w:t>
            </w:r>
          </w:p>
        </w:tc>
        <w:tc>
          <w:tcPr>
            <w:tcW w:w="1980" w:type="dxa"/>
          </w:tcPr>
          <w:p w:rsidR="007845AF" w:rsidRPr="003557E7" w:rsidRDefault="0005167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Jairus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Roguel</w:t>
            </w:r>
            <w:proofErr w:type="spellEnd"/>
          </w:p>
        </w:tc>
        <w:tc>
          <w:tcPr>
            <w:tcW w:w="4140" w:type="dxa"/>
          </w:tcPr>
          <w:p w:rsidR="00051679" w:rsidRPr="003557E7" w:rsidRDefault="00051679" w:rsidP="0005167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051679">
              <w:rPr>
                <w:rFonts w:cs="Arial"/>
                <w:sz w:val="20"/>
              </w:rPr>
              <w:t>Completed a task: Download Cobalt</w:t>
            </w:r>
          </w:p>
        </w:tc>
      </w:tr>
      <w:tr w:rsidR="00051679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51679" w:rsidRDefault="0005167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51679" w:rsidRPr="00051679" w:rsidRDefault="0005167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08/16/16</w:t>
            </w:r>
          </w:p>
        </w:tc>
        <w:tc>
          <w:tcPr>
            <w:tcW w:w="1980" w:type="dxa"/>
          </w:tcPr>
          <w:p w:rsidR="00051679" w:rsidRDefault="0005167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140" w:type="dxa"/>
          </w:tcPr>
          <w:p w:rsidR="00051679" w:rsidRDefault="00051679" w:rsidP="0005167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Fixed a problem in Cobalt</w:t>
            </w:r>
          </w:p>
          <w:p w:rsidR="00051679" w:rsidRDefault="00051679" w:rsidP="0005167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Signed forms by Mr. Eric </w:t>
            </w:r>
            <w:proofErr w:type="spellStart"/>
            <w:r>
              <w:rPr>
                <w:rFonts w:cs="Arial"/>
                <w:sz w:val="20"/>
              </w:rPr>
              <w:t>Salalima</w:t>
            </w:r>
            <w:proofErr w:type="spellEnd"/>
            <w:r>
              <w:rPr>
                <w:rFonts w:cs="Arial"/>
                <w:sz w:val="20"/>
              </w:rPr>
              <w:t xml:space="preserve"> as an adviser and Ms. </w:t>
            </w:r>
            <w:proofErr w:type="spellStart"/>
            <w:r>
              <w:rPr>
                <w:rFonts w:cs="Arial"/>
                <w:sz w:val="20"/>
              </w:rPr>
              <w:t>Jeniffer</w:t>
            </w:r>
            <w:proofErr w:type="spellEnd"/>
            <w:r>
              <w:rPr>
                <w:rFonts w:cs="Arial"/>
                <w:sz w:val="20"/>
              </w:rPr>
              <w:t xml:space="preserve"> Arroyo as a consultant</w:t>
            </w:r>
          </w:p>
          <w:p w:rsidR="00051679" w:rsidRPr="00051679" w:rsidRDefault="00051679" w:rsidP="0005167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Consulted adviser and consultant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22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22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22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22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22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22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22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DC7FF4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3B2CE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Pr="003A1956" w:rsidRDefault="001322BC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On-going</w:t>
      </w:r>
    </w:p>
    <w:p w:rsidR="0020544A" w:rsidRPr="00844E0A" w:rsidRDefault="001322BC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APC Pre-registration System</w:t>
      </w:r>
    </w:p>
    <w:p w:rsidR="0020544A" w:rsidRPr="00844E0A" w:rsidRDefault="008F5FA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Fixed a problem in using Cobalt, consulted adviser and consultant then received a table structure of FLAVIO from them.</w:t>
      </w:r>
    </w:p>
    <w:p w:rsidR="00D916B6" w:rsidRPr="00844E0A" w:rsidRDefault="008F5FA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 at some points and failure at some points.</w:t>
      </w:r>
    </w:p>
    <w:p w:rsidR="00D916B6" w:rsidRPr="003A1956" w:rsidRDefault="001322BC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is a risk that if not enough data are collected; it would cause a problem in proving that there is a need for our project.</w:t>
      </w:r>
    </w:p>
    <w:p w:rsidR="00D916B6" w:rsidRPr="003A1956" w:rsidRDefault="001322BC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Time management is needed.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DC7FF4" w:rsidRDefault="00DC7FF4" w:rsidP="009435EB">
            <w:pPr>
              <w:spacing w:before="40" w:after="40"/>
              <w:rPr>
                <w:b/>
              </w:rPr>
            </w:pPr>
            <w:r w:rsidRPr="00DC7FF4">
              <w:rPr>
                <w:b/>
              </w:rPr>
              <w:t>Angelica Ruiz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DC7FF4" w:rsidRDefault="00DC7FF4" w:rsidP="009435EB">
            <w:pPr>
              <w:spacing w:before="40" w:after="40"/>
              <w:rPr>
                <w:b/>
              </w:rPr>
            </w:pPr>
            <w:r w:rsidRPr="00DC7FF4">
              <w:rPr>
                <w:b/>
              </w:rPr>
              <w:t>8/16/16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C7FF4" w:rsidP="00DC7FF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8/16/16 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8/16/16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C309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is reaching the hard part, for there are a lot of requirements and little time. </w:t>
            </w:r>
            <w:r>
              <w:rPr>
                <w:b w:val="0"/>
                <w:iCs/>
              </w:rPr>
              <w:t>. It is not a success, but not a failure also. We just need to finish everything on time.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C309A" w:rsidP="009C309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So far, more requirements are needed to be met. The </w:t>
            </w:r>
            <w:proofErr w:type="gramStart"/>
            <w:r>
              <w:rPr>
                <w:b w:val="0"/>
                <w:iCs/>
              </w:rPr>
              <w:t>focus now are</w:t>
            </w:r>
            <w:proofErr w:type="gramEnd"/>
            <w:r>
              <w:rPr>
                <w:b w:val="0"/>
                <w:iCs/>
              </w:rPr>
              <w:t xml:space="preserve"> finishing the prototype using Cobalt and collect more data for research.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5F346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F3469" w:rsidRPr="00C13EAB" w:rsidRDefault="005F3469" w:rsidP="00A87298">
                  <w:r>
                    <w:t xml:space="preserve">Consult Mr. Eric </w:t>
                  </w:r>
                  <w:proofErr w:type="spellStart"/>
                  <w:r>
                    <w:t>Salalima</w:t>
                  </w:r>
                  <w:proofErr w:type="spellEnd"/>
                  <w:r>
                    <w:t xml:space="preserve"> and Ms. </w:t>
                  </w:r>
                  <w:proofErr w:type="spellStart"/>
                  <w:r>
                    <w:t>Jeniffer</w:t>
                  </w:r>
                  <w:proofErr w:type="spellEnd"/>
                  <w:r>
                    <w:t xml:space="preserve"> Arroyo</w:t>
                  </w:r>
                </w:p>
              </w:tc>
            </w:tr>
            <w:tr w:rsidR="005F3469" w:rsidRPr="00C13EAB" w:rsidTr="00DC7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Solution for problem in Cobalt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8/12/16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F3469" w:rsidRPr="00C13EAB" w:rsidTr="00DC7FF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5F3469" w:rsidRPr="00C13EAB" w:rsidRDefault="005F3469" w:rsidP="00A87298">
                  <w:r>
                    <w:lastRenderedPageBreak/>
                    <w:t xml:space="preserve">Ask signature of Mr. Eric </w:t>
                  </w:r>
                  <w:proofErr w:type="spellStart"/>
                  <w:r>
                    <w:t>Salalima</w:t>
                  </w:r>
                  <w:proofErr w:type="spellEnd"/>
                  <w:r>
                    <w:t xml:space="preserve"> for previous Status Report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top"/>
                </w:tcPr>
                <w:p w:rsidR="005F3469" w:rsidRDefault="005F3469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top"/>
                </w:tcPr>
                <w:p w:rsidR="005F3469" w:rsidRDefault="005F3469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5F3469" w:rsidRPr="00C13EAB" w:rsidRDefault="005F3469" w:rsidP="00CD4105">
                  <w:pPr>
                    <w:spacing w:before="40" w:after="40"/>
                  </w:pPr>
                </w:p>
              </w:tc>
            </w:tr>
            <w:tr w:rsidR="005F3469" w:rsidRPr="00C13EAB" w:rsidTr="00DC7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Status Report (Hard Copy)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8/12/16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F3469" w:rsidRPr="00C13EAB" w:rsidTr="00A872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F3469" w:rsidRPr="00C13EAB" w:rsidRDefault="005F3469" w:rsidP="00A87298">
                  <w:r>
                    <w:t xml:space="preserve">Mr. Eric </w:t>
                  </w:r>
                  <w:proofErr w:type="spellStart"/>
                  <w:r>
                    <w:t>Salalima</w:t>
                  </w:r>
                  <w:proofErr w:type="spellEnd"/>
                  <w:r>
                    <w:t xml:space="preserve"> as adviser and Ms. </w:t>
                  </w:r>
                  <w:proofErr w:type="spellStart"/>
                  <w:r>
                    <w:t>Jeniffer</w:t>
                  </w:r>
                  <w:proofErr w:type="spellEnd"/>
                  <w:r>
                    <w:t xml:space="preserve"> Arroyo as consultant</w:t>
                  </w:r>
                </w:p>
              </w:tc>
            </w:tr>
            <w:tr w:rsidR="005F3469" w:rsidRPr="00C13EAB" w:rsidTr="00A872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 request form was signed by them for formality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8/11/16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F3469" w:rsidRPr="00C13EAB" w:rsidTr="00A872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F3469" w:rsidRPr="00C13EAB" w:rsidRDefault="005F3469" w:rsidP="00A87298">
                  <w:r>
                    <w:t>Received Table Structure for FLAVIO</w:t>
                  </w:r>
                </w:p>
              </w:tc>
            </w:tr>
            <w:tr w:rsidR="005F3469" w:rsidRPr="00C13EAB" w:rsidTr="00A872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 request form was signed by them for formality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8/11/16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Default="005F3469" w:rsidP="00A8729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5F3469" w:rsidRPr="00C13EAB" w:rsidRDefault="005F3469" w:rsidP="00A8729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5F3469" w:rsidP="00CD4105">
                  <w:r>
                    <w:t>Consult more about Cobalt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F346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 further problems encountered to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F3469" w:rsidP="00CD4105">
                  <w:pPr>
                    <w:spacing w:before="40" w:after="40"/>
                  </w:pPr>
                  <w:r>
                    <w:t>8/19/16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F3469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6798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5F3469" w:rsidP="00CD4105">
                  <w:r>
                    <w:t>Finish Prototype using Cobalt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F346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Apply Designs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6798D" w:rsidP="00CD4105">
                  <w:pPr>
                    <w:spacing w:before="40" w:after="40"/>
                  </w:pPr>
                  <w:r>
                    <w:t>8/21/16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E6798D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E6798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F346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Apply Table Structures received from FLAVIO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6798D" w:rsidP="00E6798D">
                  <w:pPr>
                    <w:spacing w:before="40" w:after="40"/>
                  </w:pPr>
                  <w:r>
                    <w:t>8/21/16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6798D" w:rsidP="00E6798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6798D" w:rsidRPr="00C13EAB" w:rsidTr="00A872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6798D" w:rsidRPr="00C13EAB" w:rsidRDefault="00E6798D" w:rsidP="00E6798D">
                  <w:r>
                    <w:t>Interview more that will serve as data</w:t>
                  </w:r>
                </w:p>
              </w:tc>
            </w:tr>
            <w:tr w:rsidR="00E6798D" w:rsidRPr="00C13EAB" w:rsidTr="00A872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6798D" w:rsidRPr="00C13EAB" w:rsidRDefault="00E6798D" w:rsidP="00A8729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E6798D" w:rsidRDefault="00E6798D" w:rsidP="00A87298">
                  <w:pPr>
                    <w:spacing w:before="40" w:after="40"/>
                  </w:pPr>
                  <w:r>
                    <w:t>8/21/16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6798D" w:rsidRDefault="00E6798D" w:rsidP="00A87298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6798D" w:rsidRPr="00C13EAB" w:rsidRDefault="00E6798D" w:rsidP="00A8729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E6798D" w:rsidRPr="00D6695C" w:rsidRDefault="00E6798D" w:rsidP="00D6695C">
                  <w:r>
                    <w:t>For now, there are no changes for the scope.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E6798D" w:rsidP="008F4C3C">
                  <w:r>
                    <w:t>No changes are scheduled.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132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1322B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E6798D" w:rsidP="002E63DC">
                  <w:pPr>
                    <w:spacing w:before="40" w:after="40"/>
                  </w:pPr>
                  <w:r>
                    <w:lastRenderedPageBreak/>
                    <w:t>Lack of Data</w:t>
                  </w:r>
                </w:p>
                <w:p w:rsidR="005F7DD6" w:rsidRPr="00C13EAB" w:rsidRDefault="00E6798D" w:rsidP="00E6798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There will be no basis for having a prototype if there is a lack of data.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E6798D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E6798D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E6798D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E6798D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E6798D" w:rsidRDefault="005F7DD6" w:rsidP="00E6798D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1322BC" w:rsidP="009C30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Finish requirements on time</w:t>
                  </w:r>
                </w:p>
                <w:p w:rsidR="001322BC" w:rsidRDefault="001322BC" w:rsidP="009C30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Advance studying on Cobalt</w:t>
                  </w:r>
                </w:p>
                <w:p w:rsidR="001322BC" w:rsidRPr="00C13EAB" w:rsidRDefault="001322BC" w:rsidP="009C30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data as soon as possible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E6798D" w:rsidRDefault="00E6798D" w:rsidP="00E6798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Become for successful in doing all requirements</w:t>
                  </w:r>
                </w:p>
                <w:p w:rsidR="00E6798D" w:rsidRPr="00D6695C" w:rsidRDefault="00E6798D" w:rsidP="00E6798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Finish everything on time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E6798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B2CE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C309A" w:rsidRPr="009C309A">
        <w:rPr>
          <w:u w:val="single"/>
        </w:rPr>
        <w:t>Angelica Ruiz</w:t>
      </w:r>
      <w:r w:rsidRPr="00274E4F">
        <w:t>____________</w:t>
      </w:r>
      <w:r w:rsidR="009C309A">
        <w:t>___</w:t>
      </w:r>
      <w:r w:rsidRPr="00274E4F">
        <w:t>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9C309A" w:rsidRPr="009C309A">
        <w:rPr>
          <w:u w:val="single"/>
        </w:rPr>
        <w:t xml:space="preserve">Mr. Eric </w:t>
      </w:r>
      <w:proofErr w:type="spellStart"/>
      <w:r w:rsidR="009C309A" w:rsidRPr="009C309A">
        <w:rPr>
          <w:u w:val="single"/>
        </w:rPr>
        <w:t>Salalima</w:t>
      </w:r>
      <w:proofErr w:type="spellEnd"/>
      <w:r w:rsidRPr="00274E4F">
        <w:t>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3B2CE4" w:rsidP="009C309A"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26"/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272" w:rsidRDefault="00522272">
      <w:r>
        <w:separator/>
      </w:r>
    </w:p>
  </w:endnote>
  <w:endnote w:type="continuationSeparator" w:id="0">
    <w:p w:rsidR="00522272" w:rsidRDefault="0052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B2CE4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B2CE4">
      <w:rPr>
        <w:noProof/>
        <w:sz w:val="18"/>
        <w:szCs w:val="18"/>
      </w:rPr>
      <w:t>8/16/2016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272" w:rsidRDefault="00522272">
      <w:r>
        <w:separator/>
      </w:r>
    </w:p>
  </w:footnote>
  <w:footnote w:type="continuationSeparator" w:id="0">
    <w:p w:rsidR="00522272" w:rsidRDefault="00522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3BFB4D9B"/>
    <w:multiLevelType w:val="hybridMultilevel"/>
    <w:tmpl w:val="0554D1F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690060"/>
    <w:multiLevelType w:val="hybridMultilevel"/>
    <w:tmpl w:val="3290364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679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2BC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2CE4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2150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272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3469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8F5FA3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C309A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7FF4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798D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E67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E6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60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Tom</cp:lastModifiedBy>
  <cp:revision>6</cp:revision>
  <cp:lastPrinted>2004-07-12T06:29:00Z</cp:lastPrinted>
  <dcterms:created xsi:type="dcterms:W3CDTF">2013-05-08T02:00:00Z</dcterms:created>
  <dcterms:modified xsi:type="dcterms:W3CDTF">2016-08-16T05:15:00Z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