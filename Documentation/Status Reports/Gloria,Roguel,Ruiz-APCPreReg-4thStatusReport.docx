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648E9" w:rsidP="00AC1680">
      <w:pPr>
        <w:spacing w:before="120" w:after="120"/>
        <w:jc w:val="center"/>
      </w:pPr>
      <w:r>
        <w:rPr>
          <w:noProof/>
        </w:rPr>
        <w:pict w14:anchorId="3861E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44603">
        <w:rPr>
          <w:rFonts w:cs="Arial"/>
          <w:sz w:val="22"/>
          <w:szCs w:val="22"/>
        </w:rPr>
        <w:t xml:space="preserve"> APC Pre-registration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944603">
        <w:rPr>
          <w:rFonts w:cs="Arial"/>
          <w:sz w:val="22"/>
          <w:szCs w:val="22"/>
        </w:rPr>
        <w:t>Students and registration systems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944603">
        <w:rPr>
          <w:rFonts w:cs="Arial"/>
        </w:rPr>
        <w:t xml:space="preserve"> Online Pre-registration System</w:t>
      </w:r>
    </w:p>
    <w:p w:rsidR="00AC1680" w:rsidRDefault="006648E9" w:rsidP="00AC1680">
      <w:pPr>
        <w:spacing w:before="240" w:after="240"/>
        <w:jc w:val="center"/>
      </w:pPr>
      <w:r>
        <w:rPr>
          <w:noProof/>
        </w:rPr>
        <w:pict w14:anchorId="1F8B1FAA"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44603" w:rsidP="00944603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Laurene S.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44603" w:rsidP="00944603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44603" w:rsidP="00944603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Adrian G. Roguel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44603" w:rsidP="00944603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944603">
              <w:rPr>
                <w:rFonts w:cs="Arial"/>
                <w:sz w:val="20"/>
              </w:rPr>
              <w:t>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44603" w:rsidP="00944603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Romulus Diego P.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44603" w:rsidP="00944603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944603">
              <w:rPr>
                <w:rFonts w:cs="Arial"/>
                <w:sz w:val="20"/>
              </w:rPr>
              <w:t>System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48E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48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648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648E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48E9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48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648E9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944603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BB69CB" w:rsidP="003A1956">
      <w:pPr>
        <w:spacing w:before="240" w:after="240"/>
        <w:jc w:val="center"/>
      </w:pPr>
      <w:r>
        <w:rPr>
          <w:noProof/>
        </w:rPr>
        <w:pict w14:anchorId="374A8AAF"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2"/>
    <w:p w:rsidR="00D916B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1"/>
    </w:p>
    <w:p w:rsidR="00944603" w:rsidRPr="003A1956" w:rsidRDefault="00944603" w:rsidP="003A1956">
      <w:pPr>
        <w:ind w:left="590"/>
        <w:rPr>
          <w:rFonts w:cs="Arial"/>
        </w:rPr>
      </w:pPr>
    </w:p>
    <w:p w:rsidR="0020544A" w:rsidRPr="003A1956" w:rsidRDefault="000E5E8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 xml:space="preserve">On-going </w:t>
      </w:r>
    </w:p>
    <w:p w:rsidR="0020544A" w:rsidRPr="00844E0A" w:rsidRDefault="00FD675F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project focuses on </w:t>
      </w:r>
      <w:r w:rsidR="00BB69CB">
        <w:rPr>
          <w:rFonts w:ascii="Arial" w:hAnsi="Arial" w:cs="Arial"/>
          <w:sz w:val="20"/>
          <w:szCs w:val="20"/>
          <w:lang w:val="en-GB"/>
        </w:rPr>
        <w:t>students’ sati</w:t>
      </w:r>
      <w:r w:rsidR="008038ED">
        <w:rPr>
          <w:rFonts w:ascii="Arial" w:hAnsi="Arial" w:cs="Arial"/>
          <w:sz w:val="20"/>
          <w:szCs w:val="20"/>
          <w:lang w:val="en-GB"/>
        </w:rPr>
        <w:t>sfa</w:t>
      </w:r>
      <w:r w:rsidR="00BB69CB">
        <w:rPr>
          <w:rFonts w:ascii="Arial" w:hAnsi="Arial" w:cs="Arial"/>
          <w:sz w:val="20"/>
          <w:szCs w:val="20"/>
          <w:lang w:val="en-GB"/>
        </w:rPr>
        <w:t xml:space="preserve">ction in pre-registering, thus </w:t>
      </w:r>
      <w:r w:rsidR="008038ED">
        <w:rPr>
          <w:rFonts w:ascii="Arial" w:hAnsi="Arial" w:cs="Arial"/>
          <w:sz w:val="20"/>
          <w:szCs w:val="20"/>
          <w:lang w:val="en-GB"/>
        </w:rPr>
        <w:t>we are working on a</w:t>
      </w:r>
      <w:r w:rsidR="00BB69CB">
        <w:rPr>
          <w:rFonts w:ascii="Arial" w:hAnsi="Arial" w:cs="Arial"/>
          <w:sz w:val="20"/>
          <w:szCs w:val="20"/>
          <w:lang w:val="en-GB"/>
        </w:rPr>
        <w:t>n</w:t>
      </w:r>
      <w:r w:rsidR="008038ED">
        <w:rPr>
          <w:rFonts w:ascii="Arial" w:hAnsi="Arial" w:cs="Arial"/>
          <w:sz w:val="20"/>
          <w:szCs w:val="20"/>
          <w:lang w:val="en-GB"/>
        </w:rPr>
        <w:t xml:space="preserve"> online pre-registration system project/research</w:t>
      </w:r>
      <w:r w:rsidR="00F646EC">
        <w:rPr>
          <w:rFonts w:ascii="Arial" w:hAnsi="Arial" w:cs="Arial"/>
          <w:sz w:val="20"/>
          <w:szCs w:val="20"/>
          <w:lang w:val="en-GB"/>
        </w:rPr>
        <w:t xml:space="preserve"> in APC.</w:t>
      </w:r>
    </w:p>
    <w:p w:rsidR="0020544A" w:rsidRPr="00844E0A" w:rsidRDefault="00BB69CB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UML Diagrams and Google Forms Survey</w:t>
      </w:r>
    </w:p>
    <w:p w:rsidR="00D916B6" w:rsidRPr="00BB69CB" w:rsidRDefault="00BB69CB" w:rsidP="00BB69CB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Successful but revisions and continuations are needed.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4603" w:rsidRDefault="00944603" w:rsidP="009435EB">
            <w:pPr>
              <w:spacing w:before="40" w:after="40"/>
              <w:rPr>
                <w:b/>
              </w:rPr>
            </w:pPr>
            <w:r>
              <w:rPr>
                <w:b/>
              </w:rPr>
              <w:t>Angelica Laurene S. Ruiz</w:t>
            </w:r>
          </w:p>
        </w:tc>
        <w:tc>
          <w:tcPr>
            <w:tcW w:w="2680" w:type="dxa"/>
            <w:vAlign w:val="top"/>
          </w:tcPr>
          <w:p w:rsidR="00944603" w:rsidRPr="00944603" w:rsidRDefault="00944603" w:rsidP="009435EB">
            <w:pPr>
              <w:spacing w:before="40" w:after="40"/>
              <w:rPr>
                <w:b/>
              </w:rPr>
            </w:pPr>
          </w:p>
          <w:p w:rsidR="00840033" w:rsidRPr="00944603" w:rsidRDefault="00944603" w:rsidP="009435EB">
            <w:pPr>
              <w:spacing w:before="40" w:after="40"/>
              <w:rPr>
                <w:b/>
              </w:rPr>
            </w:pPr>
            <w:r w:rsidRPr="00944603">
              <w:rPr>
                <w:b/>
              </w:rPr>
              <w:t>07/19/16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036E2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036E20">
              <w:t>07/19/16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036E20">
              <w:t>07/19/16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23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23"/>
          </w:p>
          <w:p w:rsidR="0069431D" w:rsidRPr="00C13EAB" w:rsidRDefault="00692EE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lang w:val="en-GB"/>
              </w:rPr>
              <w:t>The</w:t>
            </w:r>
            <w:r w:rsidR="003C5912">
              <w:rPr>
                <w:b w:val="0"/>
                <w:lang w:val="en-GB"/>
              </w:rPr>
              <w:t xml:space="preserve"> </w:t>
            </w:r>
            <w:r w:rsidR="00DA7AD2">
              <w:rPr>
                <w:b w:val="0"/>
                <w:lang w:val="en-GB"/>
              </w:rPr>
              <w:t>situation of this project is that we need to alot more time in creating the survey because we need to gather data as soon as possible.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600918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So far, UML Diagrams were completed and our team was able to present it to our professor in SYSADD1. Revisions and improvements will be done.</w:t>
            </w:r>
            <w:r w:rsidR="00036E20">
              <w:rPr>
                <w:b w:val="0"/>
              </w:rPr>
              <w:t xml:space="preserve"> Also, a google forms is being created for conducting a survey.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600918" w:rsidP="009435EB">
                  <w:r>
                    <w:t>UML Diagrams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600918" w:rsidRDefault="0022339D" w:rsidP="00811B77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22339D" w:rsidRDefault="0022339D" w:rsidP="00811B77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22339D" w:rsidRDefault="0022339D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22339D" w:rsidRDefault="0022339D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Pr="00C13EAB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Pr="00C13EAB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Composite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Interaction Overview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Use Case Diagram (w/ full description)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  <w:tr w:rsidR="0022339D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07/15/16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Default="0022339D" w:rsidP="0022339D">
                  <w:pPr>
                    <w:spacing w:before="40" w:after="40"/>
                  </w:pPr>
                  <w:r>
                    <w:rPr>
                      <w:b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339D" w:rsidP="00CD4105">
                  <w:r>
                    <w:t>Revision of UML Diagrams</w:t>
                  </w:r>
                </w:p>
              </w:tc>
            </w:tr>
            <w:tr w:rsidR="0022339D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339D" w:rsidRPr="00600918" w:rsidRDefault="0022339D" w:rsidP="0022339D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22339D" w:rsidRPr="0022339D" w:rsidRDefault="0022339D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 w:rsidR="00036E20"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22339D" w:rsidRPr="0022339D" w:rsidRDefault="0022339D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22339D" w:rsidRPr="0022339D" w:rsidRDefault="00036E20" w:rsidP="0022339D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Pr="00C13EAB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Pr="00C13EAB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Composite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07/21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Interaction Overview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Use Case Diagram (w/ full description)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21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536D6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36E20" w:rsidRPr="00C13EAB" w:rsidRDefault="00036E20" w:rsidP="00036E20">
                  <w:r>
                    <w:t>Creating a Google Forms Survey</w:t>
                  </w:r>
                </w:p>
              </w:tc>
            </w:tr>
            <w:tr w:rsidR="00036E20" w:rsidRPr="00C13EAB" w:rsidTr="00536D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Pr="00C13EAB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Questions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20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36E20" w:rsidRPr="00036E20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20%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  <w:tr w:rsidR="00036E20" w:rsidRPr="00C13EAB" w:rsidTr="00536D6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36E20" w:rsidRPr="00C13EAB" w:rsidRDefault="00036E20" w:rsidP="00036E2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b/>
                    </w:rPr>
                    <w:t>Planning of doing a testing survey</w:t>
                  </w:r>
                </w:p>
              </w:tc>
              <w:tc>
                <w:tcPr>
                  <w:tcW w:w="1250" w:type="dxa"/>
                  <w:vAlign w:val="top"/>
                </w:tcPr>
                <w:p w:rsidR="00036E20" w:rsidRDefault="00036E20" w:rsidP="00036E20">
                  <w:pPr>
                    <w:spacing w:before="40" w:after="40"/>
                  </w:pPr>
                  <w:r w:rsidRPr="0022339D">
                    <w:rPr>
                      <w:b/>
                    </w:rPr>
                    <w:t>07/</w:t>
                  </w:r>
                  <w:r>
                    <w:rPr>
                      <w:b/>
                    </w:rPr>
                    <w:t>19</w:t>
                  </w:r>
                  <w:r w:rsidRPr="0022339D">
                    <w:rPr>
                      <w:b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36E20" w:rsidRPr="00036E20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036E20" w:rsidRPr="0022339D" w:rsidRDefault="00036E20" w:rsidP="00036E20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036E2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036E2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036E20" w:rsidP="002E63DC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036E20" w:rsidP="002E63DC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036E20" w:rsidP="002E63DC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036E20" w:rsidP="002E63DC">
                  <w:pPr>
                    <w:spacing w:before="40" w:after="40"/>
                  </w:pPr>
                  <w:r>
                    <w:t>-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20757" w:rsidP="00F44F7A">
                  <w:pPr>
                    <w:spacing w:before="40" w:after="40"/>
                  </w:pPr>
                  <w:r>
                    <w:rPr>
                      <w:lang w:val="en-GB"/>
                    </w:rPr>
                    <w:t>-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20757" w:rsidP="008F4C3C">
                  <w:pPr>
                    <w:spacing w:before="40" w:after="40"/>
                  </w:pPr>
                  <w:r>
                    <w:rPr>
                      <w:lang w:val="en-GB"/>
                    </w:rPr>
                    <w:t>-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20757" w:rsidP="00F22B07">
                  <w:pPr>
                    <w:spacing w:before="40" w:after="40"/>
                  </w:pPr>
                  <w:r>
                    <w:rPr>
                      <w:lang w:val="en-GB"/>
                    </w:rPr>
                    <w:t>-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20757" w:rsidP="00F22B07">
                  <w:pPr>
                    <w:spacing w:before="40" w:after="40"/>
                  </w:pPr>
                  <w:r>
                    <w:rPr>
                      <w:lang w:val="en-GB"/>
                    </w:rPr>
                    <w:t>-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20757" w:rsidP="008F4C3C">
                  <w:r>
                    <w:rPr>
                      <w:lang w:val="en-GB"/>
                    </w:rPr>
                    <w:t>‘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BB69CB" w:rsidP="00BB69CB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BB69CB" w:rsidP="00F22B07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BB69CB" w:rsidP="008F4C3C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BB69CB" w:rsidP="008F4C3C">
                  <w:pPr>
                    <w:spacing w:before="40" w:after="40"/>
                  </w:pPr>
                  <w:r>
                    <w:t>-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BB69CB" w:rsidP="00F22B07">
                  <w:r>
                    <w:t>-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0"/>
                <w:p w:rsidR="00F22B07" w:rsidRDefault="00F22B07" w:rsidP="001B730B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6"/>
                </w:p>
                <w:bookmarkStart w:id="27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bookmarkStart w:id="28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8"/>
                </w:p>
                <w:bookmarkStart w:id="29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9"/>
                </w:p>
                <w:bookmarkStart w:id="30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770D59" w:rsidRPr="002F21E0" w:rsidRDefault="002F21E0" w:rsidP="00CC1BCE">
                  <w:pPr>
                    <w:pStyle w:val="ListParagraph"/>
                    <w:numPr>
                      <w:ilvl w:val="0"/>
                      <w:numId w:val="12"/>
                    </w:numPr>
                  </w:pPr>
                  <w:r w:rsidRPr="00CC1BCE">
                    <w:rPr>
                      <w:lang w:val="en-GB"/>
                    </w:rPr>
                    <w:t>Google forms survey</w:t>
                  </w:r>
                </w:p>
                <w:p w:rsidR="002F21E0" w:rsidRPr="00D6695C" w:rsidRDefault="00BA210E" w:rsidP="002F21E0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rPr>
                      <w:lang w:val="en-GB"/>
                    </w:rPr>
                    <w:t>Revised diagrams</w:t>
                  </w:r>
                </w:p>
              </w:tc>
            </w:tr>
          </w:tbl>
          <w:p w:rsidR="00BD77EB" w:rsidRPr="00C13EAB" w:rsidRDefault="00BD77EB" w:rsidP="00CC1BCE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8F4C3C">
                  <w:bookmarkStart w:id="31" w:name="_GoBack"/>
                  <w:bookmarkEnd w:id="31"/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BB69CB" w:rsidP="003A1956">
      <w:pPr>
        <w:spacing w:before="240" w:after="240"/>
        <w:jc w:val="center"/>
      </w:pPr>
      <w:r>
        <w:rPr>
          <w:noProof/>
        </w:rPr>
        <w:pict w14:anchorId="41B731D1"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2" w:name="_Toc527953323"/>
      <w:bookmarkStart w:id="33" w:name="_Toc67755745"/>
      <w:bookmarkStart w:id="3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5" w:name="_Toc527953324"/>
      <w:bookmarkEnd w:id="32"/>
      <w:r w:rsidR="00E37DB8" w:rsidRPr="00A951FF">
        <w:rPr>
          <w:sz w:val="26"/>
          <w:szCs w:val="26"/>
        </w:rPr>
        <w:t>PPROVALS</w:t>
      </w:r>
      <w:bookmarkEnd w:id="33"/>
      <w:bookmarkEnd w:id="34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36E20" w:rsidRPr="00036E20">
        <w:rPr>
          <w:u w:val="single"/>
        </w:rPr>
        <w:t>Angelica Laurene S. Ruiz</w:t>
      </w:r>
      <w:r w:rsidRPr="00274E4F">
        <w:t>___</w:t>
      </w:r>
      <w:r w:rsidR="00036E20">
        <w:t>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36E20" w:rsidRPr="00036E20">
        <w:rPr>
          <w:u w:val="single"/>
        </w:rPr>
        <w:t>Ms. Jennifer Arroyo</w:t>
      </w:r>
      <w:r w:rsidRPr="00274E4F">
        <w:t>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BB69CB" w:rsidP="003A1956">
      <w:pPr>
        <w:spacing w:before="240" w:after="240"/>
        <w:jc w:val="center"/>
      </w:pPr>
      <w:r>
        <w:rPr>
          <w:noProof/>
        </w:rPr>
        <w:pict w14:anchorId="2BFEFB64"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6" w:name="_Toc67755746"/>
      <w:bookmarkStart w:id="37" w:name="_Toc77392562"/>
      <w:r w:rsidRPr="00A951FF">
        <w:rPr>
          <w:sz w:val="26"/>
          <w:szCs w:val="26"/>
        </w:rPr>
        <w:lastRenderedPageBreak/>
        <w:t>APPENDICES</w:t>
      </w:r>
      <w:bookmarkEnd w:id="35"/>
      <w:bookmarkEnd w:id="36"/>
      <w:bookmarkEnd w:id="37"/>
    </w:p>
    <w:p w:rsidR="00C27667" w:rsidRDefault="00D7046C" w:rsidP="003A1956">
      <w:pPr>
        <w:pStyle w:val="Heading2"/>
        <w:spacing w:before="480" w:after="240"/>
      </w:pPr>
      <w:bookmarkStart w:id="38" w:name="_Toc67755747"/>
      <w:bookmarkStart w:id="39" w:name="_Toc77392563"/>
      <w:r>
        <w:t>Document Guidelines</w:t>
      </w:r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  <w:bookmarkStart w:id="40" w:name="Omitted"/>
      <w:bookmarkStart w:id="41" w:name="_Project_Charter_Document_Sections_O"/>
      <w:bookmarkStart w:id="42" w:name="_Project_Quality_Plan_Sections_Omitt"/>
      <w:bookmarkStart w:id="43" w:name="_Toc527953329"/>
      <w:bookmarkStart w:id="44" w:name="_Toc67755752"/>
      <w:bookmarkEnd w:id="40"/>
      <w:bookmarkEnd w:id="41"/>
      <w:bookmarkEnd w:id="42"/>
    </w:p>
    <w:p w:rsidR="002D5392" w:rsidRDefault="00C27667" w:rsidP="003A1956">
      <w:pPr>
        <w:pStyle w:val="Heading2"/>
        <w:spacing w:before="480" w:after="240"/>
      </w:pPr>
      <w:bookmarkStart w:id="4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3"/>
      <w:bookmarkEnd w:id="44"/>
      <w:bookmarkEnd w:id="4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BB69CB" w:rsidP="003A1956">
      <w:pPr>
        <w:spacing w:before="240" w:after="240"/>
        <w:jc w:val="center"/>
      </w:pPr>
      <w:r>
        <w:rPr>
          <w:noProof/>
        </w:rPr>
        <w:pict w14:anchorId="6FFEE459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8E9" w:rsidRDefault="006648E9">
      <w:r>
        <w:separator/>
      </w:r>
    </w:p>
  </w:endnote>
  <w:endnote w:type="continuationSeparator" w:id="0">
    <w:p w:rsidR="006648E9" w:rsidRDefault="0066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30685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BB69CB">
      <w:rPr>
        <w:noProof/>
        <w:sz w:val="18"/>
        <w:szCs w:val="18"/>
      </w:rPr>
      <w:t>7/19/2016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8E9" w:rsidRDefault="006648E9">
      <w:r>
        <w:separator/>
      </w:r>
    </w:p>
  </w:footnote>
  <w:footnote w:type="continuationSeparator" w:id="0">
    <w:p w:rsidR="006648E9" w:rsidRDefault="00664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181440"/>
    <w:multiLevelType w:val="hybridMultilevel"/>
    <w:tmpl w:val="0142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DA7745"/>
    <w:multiLevelType w:val="hybridMultilevel"/>
    <w:tmpl w:val="D9F2B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E522C5"/>
    <w:multiLevelType w:val="hybridMultilevel"/>
    <w:tmpl w:val="46549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1"/>
  </w:num>
  <w:num w:numId="11">
    <w:abstractNumId w:val="7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36E20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6BF"/>
    <w:rsid w:val="000D40A2"/>
    <w:rsid w:val="000E1BCE"/>
    <w:rsid w:val="000E2EEF"/>
    <w:rsid w:val="000E5E8A"/>
    <w:rsid w:val="000F1BEC"/>
    <w:rsid w:val="00100287"/>
    <w:rsid w:val="00112379"/>
    <w:rsid w:val="00116F0A"/>
    <w:rsid w:val="001206D4"/>
    <w:rsid w:val="001252A7"/>
    <w:rsid w:val="001306E5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B730B"/>
    <w:rsid w:val="001C129C"/>
    <w:rsid w:val="001C4D72"/>
    <w:rsid w:val="001D1D6C"/>
    <w:rsid w:val="001D5979"/>
    <w:rsid w:val="001E0F79"/>
    <w:rsid w:val="001F7C2E"/>
    <w:rsid w:val="0020544A"/>
    <w:rsid w:val="00210D35"/>
    <w:rsid w:val="00216E76"/>
    <w:rsid w:val="00220045"/>
    <w:rsid w:val="0022339D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21E0"/>
    <w:rsid w:val="00306E75"/>
    <w:rsid w:val="00320FD0"/>
    <w:rsid w:val="0032495F"/>
    <w:rsid w:val="00330146"/>
    <w:rsid w:val="00330685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57A2"/>
    <w:rsid w:val="003B6ED0"/>
    <w:rsid w:val="003C5912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0757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0918"/>
    <w:rsid w:val="00606E33"/>
    <w:rsid w:val="00621C6B"/>
    <w:rsid w:val="006240A1"/>
    <w:rsid w:val="00646CAD"/>
    <w:rsid w:val="00662197"/>
    <w:rsid w:val="006648E9"/>
    <w:rsid w:val="00666076"/>
    <w:rsid w:val="006767A9"/>
    <w:rsid w:val="006828F3"/>
    <w:rsid w:val="0069049A"/>
    <w:rsid w:val="00692EE9"/>
    <w:rsid w:val="0069431D"/>
    <w:rsid w:val="00695452"/>
    <w:rsid w:val="006A7413"/>
    <w:rsid w:val="006B050D"/>
    <w:rsid w:val="006B1074"/>
    <w:rsid w:val="006B6AFF"/>
    <w:rsid w:val="006C2875"/>
    <w:rsid w:val="006C60A6"/>
    <w:rsid w:val="006D1007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0D59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718"/>
    <w:rsid w:val="007E4DDF"/>
    <w:rsid w:val="007F2EC4"/>
    <w:rsid w:val="008038ED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44603"/>
    <w:rsid w:val="009503E4"/>
    <w:rsid w:val="00955114"/>
    <w:rsid w:val="00957DC8"/>
    <w:rsid w:val="00960EE0"/>
    <w:rsid w:val="009612EB"/>
    <w:rsid w:val="00961A3C"/>
    <w:rsid w:val="00963A8A"/>
    <w:rsid w:val="009767AE"/>
    <w:rsid w:val="009A2B15"/>
    <w:rsid w:val="009A6D05"/>
    <w:rsid w:val="009B0662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4319D"/>
    <w:rsid w:val="00B566A3"/>
    <w:rsid w:val="00B75410"/>
    <w:rsid w:val="00B8436F"/>
    <w:rsid w:val="00B939FB"/>
    <w:rsid w:val="00BA210E"/>
    <w:rsid w:val="00BA7AF5"/>
    <w:rsid w:val="00BB69CB"/>
    <w:rsid w:val="00BC6BE2"/>
    <w:rsid w:val="00BD77EB"/>
    <w:rsid w:val="00BE141E"/>
    <w:rsid w:val="00BE34BB"/>
    <w:rsid w:val="00BF0219"/>
    <w:rsid w:val="00BF7E92"/>
    <w:rsid w:val="00C07A60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C1BCE"/>
    <w:rsid w:val="00CD4105"/>
    <w:rsid w:val="00CE0854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0494"/>
    <w:rsid w:val="00D738D8"/>
    <w:rsid w:val="00D86F61"/>
    <w:rsid w:val="00D87444"/>
    <w:rsid w:val="00D916B6"/>
    <w:rsid w:val="00DA061E"/>
    <w:rsid w:val="00DA18FA"/>
    <w:rsid w:val="00DA3485"/>
    <w:rsid w:val="00DA60B8"/>
    <w:rsid w:val="00DA7AD2"/>
    <w:rsid w:val="00DD54E2"/>
    <w:rsid w:val="00DE569C"/>
    <w:rsid w:val="00E01FE6"/>
    <w:rsid w:val="00E023DE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4F7A"/>
    <w:rsid w:val="00F471B3"/>
    <w:rsid w:val="00F51096"/>
    <w:rsid w:val="00F51538"/>
    <w:rsid w:val="00F57B50"/>
    <w:rsid w:val="00F6180C"/>
    <w:rsid w:val="00F61DD2"/>
    <w:rsid w:val="00F6357F"/>
    <w:rsid w:val="00F646EC"/>
    <w:rsid w:val="00F677E1"/>
    <w:rsid w:val="00F737D0"/>
    <w:rsid w:val="00F80B2D"/>
    <w:rsid w:val="00F84701"/>
    <w:rsid w:val="00F93E93"/>
    <w:rsid w:val="00F94719"/>
    <w:rsid w:val="00FA24FF"/>
    <w:rsid w:val="00FD675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EC4A5"/>
  <w15:docId w15:val="{6F8EC100-9F99-4ACC-AB7F-7FD822D9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2F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2004-07-12T06:29:00Z</cp:lastPrinted>
  <dcterms:created xsi:type="dcterms:W3CDTF">2016-07-19T05:38:00Z</dcterms:created>
  <dcterms:modified xsi:type="dcterms:W3CDTF">2016-07-19T05:38:00Z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