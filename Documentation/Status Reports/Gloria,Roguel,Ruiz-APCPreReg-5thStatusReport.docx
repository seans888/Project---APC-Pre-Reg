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3B4440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9B5F13">
        <w:rPr>
          <w:rFonts w:cs="Arial"/>
          <w:sz w:val="22"/>
          <w:szCs w:val="22"/>
        </w:rPr>
        <w:t xml:space="preserve"> APC Pre-registration System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9B5F13">
        <w:rPr>
          <w:rFonts w:cs="Arial"/>
          <w:b/>
          <w:sz w:val="22"/>
          <w:szCs w:val="22"/>
        </w:rPr>
        <w:t xml:space="preserve"> </w:t>
      </w:r>
      <w:r w:rsidR="009B5F13">
        <w:rPr>
          <w:rFonts w:cs="Arial"/>
          <w:sz w:val="22"/>
          <w:szCs w:val="22"/>
        </w:rPr>
        <w:t>SOCIT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9B5F13">
        <w:rPr>
          <w:rFonts w:cs="Arial"/>
          <w:sz w:val="22"/>
          <w:szCs w:val="22"/>
        </w:rPr>
        <w:t xml:space="preserve"> Students and registration system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9B5F13">
        <w:rPr>
          <w:rFonts w:cs="Arial"/>
        </w:rPr>
        <w:t>Online Pre-registration System</w:t>
      </w:r>
    </w:p>
    <w:p w:rsidR="00AC1680" w:rsidRDefault="003B4440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320"/>
        <w:gridCol w:w="4320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0C7C7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Angelica Laurene S. Ruiz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0C7C7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0C7C7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Jairus Adrian Roguel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0C7C7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System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0C7C7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Romulus Diego Gloria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0C7C7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System Analyst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mm/dd/yy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1980" w:type="dxa"/>
          </w:tcPr>
          <w:p w:rsidR="004C4A05" w:rsidRPr="003557E7" w:rsidRDefault="000C7C7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Angelica Ruiz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0C7C7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4C4A05" w:rsidRPr="003557E7" w:rsidRDefault="000C7C7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08/02/16</w:t>
            </w:r>
          </w:p>
        </w:tc>
        <w:tc>
          <w:tcPr>
            <w:tcW w:w="1980" w:type="dxa"/>
          </w:tcPr>
          <w:p w:rsidR="004C4A05" w:rsidRPr="003557E7" w:rsidRDefault="000C7C7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Diego Gloria</w:t>
            </w:r>
          </w:p>
        </w:tc>
        <w:tc>
          <w:tcPr>
            <w:tcW w:w="4140" w:type="dxa"/>
          </w:tcPr>
          <w:p w:rsidR="00A73169" w:rsidRDefault="000C7C7C" w:rsidP="008F4C3C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Revised Diagrams</w:t>
            </w:r>
          </w:p>
          <w:p w:rsidR="00A73169" w:rsidRDefault="000C7C7C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Added a task: Prototype making</w:t>
            </w:r>
          </w:p>
          <w:p w:rsidR="007845AF" w:rsidRPr="000C7C7C" w:rsidRDefault="000C7C7C" w:rsidP="000C7C7C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Added a task: </w:t>
            </w:r>
            <w:r>
              <w:rPr>
                <w:rFonts w:cs="Arial"/>
                <w:sz w:val="20"/>
              </w:rPr>
              <w:t>Data Gathering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26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98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3B4440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3B4440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3B4440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3B4440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3B4440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3B4440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3B4440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461730" w:rsidRPr="000C7C7C" w:rsidRDefault="004C4A05" w:rsidP="004A7483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8"/>
    <w:p w:rsidR="003A1956" w:rsidRDefault="000C7C7C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D916B6" w:rsidRPr="003A1956" w:rsidRDefault="009B5F13" w:rsidP="003A1956">
      <w:pPr>
        <w:ind w:left="590"/>
        <w:rPr>
          <w:rFonts w:cs="Arial"/>
        </w:rPr>
      </w:pPr>
      <w:r>
        <w:rPr>
          <w:rFonts w:cs="Arial"/>
        </w:rPr>
        <w:t>Prototype making, data gathering and revision of diagrams and documents</w:t>
      </w:r>
    </w:p>
    <w:p w:rsidR="0020544A" w:rsidRPr="003A1956" w:rsidRDefault="000C7C7C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On-going</w:t>
      </w:r>
    </w:p>
    <w:p w:rsidR="0020544A" w:rsidRPr="00844E0A" w:rsidRDefault="000C7C7C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Diagrams are to be revised, prototype is being planned and data gathering is currently being done.</w:t>
      </w:r>
    </w:p>
    <w:p w:rsidR="00D916B6" w:rsidRPr="00844E0A" w:rsidRDefault="009B5F13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Impact – So far, successful</w:t>
      </w:r>
    </w:p>
    <w:p w:rsidR="00D916B6" w:rsidRPr="003A1956" w:rsidRDefault="009B5F13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Recommendations – Time management</w:t>
      </w:r>
    </w:p>
    <w:p w:rsidR="007B0604" w:rsidRDefault="007407E0" w:rsidP="003A1956">
      <w:pPr>
        <w:pStyle w:val="Heading2"/>
        <w:spacing w:before="480" w:after="240"/>
      </w:pPr>
      <w:bookmarkStart w:id="21" w:name="_Toc77392560"/>
      <w:r>
        <w:t>Project Status Report Template</w:t>
      </w:r>
      <w:bookmarkEnd w:id="21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0C7C7C" w:rsidP="009435EB">
            <w:pPr>
              <w:spacing w:before="40" w:after="40"/>
            </w:pPr>
            <w:r>
              <w:t>Romulus Diego P. Gloria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0C7C7C" w:rsidP="009435EB">
            <w:pPr>
              <w:spacing w:before="40" w:after="40"/>
            </w:pPr>
            <w:r>
              <w:t>08/02/16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0C7C7C" w:rsidP="000C7C7C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08/02/16</w:t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t>08/02/16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9B5F1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So far, the flow is on track.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F36D60" w:rsidRPr="00C13EAB" w:rsidRDefault="009B5F1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Prototype making, data gathering and revisions are to be done.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0C7C7C" w:rsidP="009435EB">
                  <w:r>
                    <w:t>Data Gathering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0C7C7C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Collected Data through interviewing in chat (4 people first)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0C7C7C" w:rsidP="00811B77">
                  <w:pPr>
                    <w:spacing w:before="40" w:after="40"/>
                  </w:pPr>
                  <w:r>
                    <w:t>08/02/16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C7C7C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0C7C7C" w:rsidP="009435EB">
                  <w:r>
                    <w:t>Prototype Making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0C7C7C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Planning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0C7C7C" w:rsidP="00CD4105">
                  <w:pPr>
                    <w:spacing w:before="40" w:after="40"/>
                  </w:pPr>
                  <w:r>
                    <w:t>08/05/16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0C7C7C" w:rsidP="00CD4105">
                  <w:pPr>
                    <w:spacing w:before="40" w:after="40"/>
                  </w:pPr>
                  <w:r>
                    <w:t>10%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0C7C7C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0C7C7C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C7C7C" w:rsidRPr="00C13EAB" w:rsidRDefault="000C7C7C" w:rsidP="000C7C7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t>Get Framework from ITRO</w:t>
                  </w:r>
                </w:p>
              </w:tc>
              <w:tc>
                <w:tcPr>
                  <w:tcW w:w="1250" w:type="dxa"/>
                  <w:vAlign w:val="top"/>
                </w:tcPr>
                <w:p w:rsidR="000C7C7C" w:rsidRDefault="000C7C7C" w:rsidP="000C7C7C">
                  <w:pPr>
                    <w:spacing w:before="40" w:after="40"/>
                  </w:pPr>
                  <w:r>
                    <w:t>08/05/16</w:t>
                  </w:r>
                </w:p>
              </w:tc>
              <w:tc>
                <w:tcPr>
                  <w:tcW w:w="1606" w:type="dxa"/>
                  <w:vAlign w:val="top"/>
                </w:tcPr>
                <w:p w:rsidR="000C7C7C" w:rsidRDefault="000C7C7C" w:rsidP="000C7C7C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0C7C7C" w:rsidRPr="00C13EAB" w:rsidRDefault="000C7C7C" w:rsidP="000C7C7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0C7C7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C7C7C" w:rsidRPr="00C13EAB" w:rsidRDefault="000C7C7C" w:rsidP="000C7C7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Download Cobalt</w:t>
                  </w:r>
                </w:p>
              </w:tc>
              <w:tc>
                <w:tcPr>
                  <w:tcW w:w="1250" w:type="dxa"/>
                  <w:vAlign w:val="top"/>
                </w:tcPr>
                <w:p w:rsidR="000C7C7C" w:rsidRDefault="000C7C7C" w:rsidP="000C7C7C">
                  <w:pPr>
                    <w:spacing w:before="40" w:after="40"/>
                  </w:pPr>
                  <w:r>
                    <w:t>08/05/16</w:t>
                  </w:r>
                </w:p>
              </w:tc>
              <w:tc>
                <w:tcPr>
                  <w:tcW w:w="1606" w:type="dxa"/>
                  <w:vAlign w:val="top"/>
                </w:tcPr>
                <w:p w:rsidR="000C7C7C" w:rsidRDefault="000C7C7C" w:rsidP="000C7C7C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0C7C7C" w:rsidRPr="00C13EAB" w:rsidRDefault="000C7C7C" w:rsidP="000C7C7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0C7C7C" w:rsidP="00CD4105">
                  <w:r>
                    <w:t>Start Prototype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0C7C7C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User Interface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0C7C7C" w:rsidP="00CD4105">
                  <w:pPr>
                    <w:spacing w:before="40" w:after="40"/>
                  </w:pPr>
                  <w:r>
                    <w:t>08/06/16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C7C7C" w:rsidP="00CD4105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0C7C7C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0C7C7C" w:rsidP="00CD4105">
                  <w:r>
                    <w:t>Revise Diagrams and Documents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0C7C7C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Diagrams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0C7C7C" w:rsidP="00CD4105">
                  <w:pPr>
                    <w:spacing w:before="40" w:after="40"/>
                  </w:pPr>
                  <w:r>
                    <w:t>08/07/16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0C7C7C" w:rsidP="00CD4105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0C7C7C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0C7C7C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C7C7C" w:rsidRPr="00C13EAB" w:rsidRDefault="000C7C7C" w:rsidP="000C7C7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Documents</w:t>
                  </w:r>
                </w:p>
              </w:tc>
              <w:tc>
                <w:tcPr>
                  <w:tcW w:w="1250" w:type="dxa"/>
                  <w:vAlign w:val="top"/>
                </w:tcPr>
                <w:p w:rsidR="000C7C7C" w:rsidRDefault="000C7C7C" w:rsidP="000C7C7C">
                  <w:pPr>
                    <w:spacing w:before="40" w:after="40"/>
                  </w:pPr>
                  <w:r>
                    <w:t>08/07/16</w:t>
                  </w:r>
                </w:p>
              </w:tc>
              <w:tc>
                <w:tcPr>
                  <w:tcW w:w="1606" w:type="dxa"/>
                  <w:vAlign w:val="top"/>
                </w:tcPr>
                <w:p w:rsidR="000C7C7C" w:rsidRDefault="000C7C7C" w:rsidP="000C7C7C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0C7C7C" w:rsidRPr="00C13EAB" w:rsidRDefault="000C7C7C" w:rsidP="000C7C7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22" w:name="Text13"/>
                <w:p w:rsidR="00D6695C" w:rsidRPr="00D6695C" w:rsidRDefault="005F7DD6" w:rsidP="00D6695C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22"/>
                </w:p>
              </w:tc>
              <w:bookmarkStart w:id="23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5F7DD6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23"/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 w:rsidTr="000C7C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 w:rsidTr="000C7C7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vAlign w:val="top"/>
                </w:tcPr>
                <w:p w:rsidR="00A0099A" w:rsidRPr="00C13EAB" w:rsidRDefault="000C7C7C" w:rsidP="002E63DC">
                  <w:pPr>
                    <w:spacing w:before="40" w:after="40"/>
                  </w:pPr>
                  <w:r>
                    <w:t>---</w:t>
                  </w:r>
                </w:p>
              </w:tc>
              <w:tc>
                <w:tcPr>
                  <w:tcW w:w="1250" w:type="dxa"/>
                  <w:vAlign w:val="top"/>
                </w:tcPr>
                <w:p w:rsidR="00A0099A" w:rsidRPr="00C13EAB" w:rsidRDefault="000C7C7C" w:rsidP="002E63DC">
                  <w:pPr>
                    <w:spacing w:before="40" w:after="40"/>
                  </w:pPr>
                  <w:r>
                    <w:t>---</w:t>
                  </w:r>
                </w:p>
              </w:tc>
              <w:tc>
                <w:tcPr>
                  <w:tcW w:w="1606" w:type="dxa"/>
                  <w:vAlign w:val="top"/>
                </w:tcPr>
                <w:p w:rsidR="00A0099A" w:rsidRPr="00C13EAB" w:rsidRDefault="000C7C7C" w:rsidP="002E63DC">
                  <w:pPr>
                    <w:spacing w:before="40" w:after="40"/>
                  </w:pPr>
                  <w:r>
                    <w:t>---</w:t>
                  </w:r>
                </w:p>
              </w:tc>
              <w:tc>
                <w:tcPr>
                  <w:tcW w:w="2557" w:type="dxa"/>
                  <w:vAlign w:val="top"/>
                </w:tcPr>
                <w:p w:rsidR="00A0099A" w:rsidRPr="00C13EAB" w:rsidRDefault="000C7C7C" w:rsidP="002E63DC">
                  <w:pPr>
                    <w:spacing w:before="40" w:after="40"/>
                  </w:pPr>
                  <w:r>
                    <w:t>---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2E63DC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8F4C3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/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Default="00D6695C" w:rsidP="00D6695C">
                  <w:bookmarkStart w:id="24" w:name="_GoBack"/>
                  <w:bookmarkEnd w:id="24"/>
                </w:p>
                <w:bookmarkStart w:id="25" w:name="Text20"/>
                <w:p w:rsidR="00F22B07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25"/>
                </w:p>
                <w:bookmarkStart w:id="26" w:name="Text21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26"/>
                </w:p>
                <w:bookmarkStart w:id="27" w:name="Text22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27"/>
                </w:p>
                <w:bookmarkStart w:id="28" w:name="Text23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28"/>
                </w:p>
                <w:bookmarkStart w:id="29" w:name="Text24"/>
                <w:p w:rsidR="00D6695C" w:rsidRPr="00C13EAB" w:rsidRDefault="00F22B07" w:rsidP="009B5F1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</w:t>
                  </w:r>
                  <w:r>
                    <w:fldChar w:fldCharType="end"/>
                  </w:r>
                  <w:bookmarkEnd w:id="29"/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Pr="00D6695C" w:rsidRDefault="009B5F13" w:rsidP="00D6695C">
                  <w:r>
                    <w:t>To practice time management and work as a team, not as a group.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D6695C" w:rsidRDefault="00D6695C" w:rsidP="009B5F13"/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0C7C7C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0" w:name="_Toc527953323"/>
      <w:bookmarkStart w:id="31" w:name="_Toc67755745"/>
      <w:bookmarkStart w:id="32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33" w:name="_Toc527953324"/>
      <w:bookmarkEnd w:id="30"/>
      <w:r w:rsidR="00E37DB8" w:rsidRPr="00A951FF">
        <w:rPr>
          <w:sz w:val="26"/>
          <w:szCs w:val="26"/>
        </w:rPr>
        <w:t>PPROVALS</w:t>
      </w:r>
      <w:bookmarkEnd w:id="31"/>
      <w:bookmarkEnd w:id="32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2470E2" w:rsidRPr="002470E2">
        <w:rPr>
          <w:u w:val="single"/>
        </w:rPr>
        <w:t>Angelica Ruiz</w:t>
      </w:r>
      <w:r w:rsidRPr="00274E4F">
        <w:t>_______________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="000C7C7C" w:rsidRPr="000C7C7C">
        <w:rPr>
          <w:u w:val="single"/>
        </w:rPr>
        <w:t>Ms. Jennifer Arroyo</w:t>
      </w:r>
      <w:r w:rsidRPr="00274E4F">
        <w:t>__</w:t>
      </w:r>
      <w:r w:rsidR="000C7C7C">
        <w:t>_________________</w:t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963A8A" w:rsidRPr="00963A8A" w:rsidRDefault="008E1BD5" w:rsidP="00963A8A">
      <w:pPr>
        <w:pStyle w:val="FieldText"/>
        <w:ind w:left="1440"/>
      </w:pPr>
      <w:r w:rsidRPr="00274E4F">
        <w:t>__________________________________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160B81" w:rsidRDefault="00160B81" w:rsidP="00160B81"/>
    <w:p w:rsidR="003A1956" w:rsidRDefault="000C7C7C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4" w:name="_Toc67755746"/>
      <w:bookmarkStart w:id="35" w:name="_Toc77392562"/>
      <w:r w:rsidRPr="00A951FF">
        <w:rPr>
          <w:sz w:val="26"/>
          <w:szCs w:val="26"/>
        </w:rPr>
        <w:lastRenderedPageBreak/>
        <w:t>APPENDICES</w:t>
      </w:r>
      <w:bookmarkEnd w:id="33"/>
      <w:bookmarkEnd w:id="34"/>
      <w:bookmarkEnd w:id="35"/>
    </w:p>
    <w:p w:rsidR="00C27667" w:rsidRDefault="00D7046C" w:rsidP="003A1956">
      <w:pPr>
        <w:pStyle w:val="Heading2"/>
        <w:spacing w:before="480" w:after="240"/>
      </w:pPr>
      <w:bookmarkStart w:id="36" w:name="_Toc67755747"/>
      <w:bookmarkStart w:id="37" w:name="_Toc77392563"/>
      <w:r>
        <w:t>Document Guidelines</w:t>
      </w:r>
      <w:bookmarkEnd w:id="36"/>
      <w:bookmarkEnd w:id="37"/>
    </w:p>
    <w:p w:rsidR="00160B81" w:rsidRPr="003A1956" w:rsidRDefault="00160B81" w:rsidP="00160B81">
      <w:pPr>
        <w:ind w:left="590"/>
        <w:rPr>
          <w:rFonts w:cs="Arial"/>
        </w:rPr>
      </w:pPr>
      <w:bookmarkStart w:id="38" w:name="Omitted"/>
      <w:bookmarkStart w:id="39" w:name="_Project_Charter_Document_Sections_O"/>
      <w:bookmarkStart w:id="40" w:name="_Project_Quality_Plan_Sections_Omitt"/>
      <w:bookmarkStart w:id="41" w:name="_Toc527953329"/>
      <w:bookmarkStart w:id="42" w:name="_Toc67755752"/>
      <w:bookmarkEnd w:id="38"/>
      <w:bookmarkEnd w:id="39"/>
      <w:bookmarkEnd w:id="40"/>
    </w:p>
    <w:p w:rsidR="002D5392" w:rsidRDefault="00C27667" w:rsidP="003A1956">
      <w:pPr>
        <w:pStyle w:val="Heading2"/>
        <w:spacing w:before="480" w:after="240"/>
      </w:pPr>
      <w:bookmarkStart w:id="43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41"/>
      <w:bookmarkEnd w:id="42"/>
      <w:bookmarkEnd w:id="43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0C7C7C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440" w:rsidRDefault="003B4440">
      <w:r>
        <w:separator/>
      </w:r>
    </w:p>
  </w:endnote>
  <w:endnote w:type="continuationSeparator" w:id="0">
    <w:p w:rsidR="003B4440" w:rsidRDefault="003B4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2470E2">
      <w:rPr>
        <w:noProof/>
        <w:sz w:val="18"/>
        <w:szCs w:val="18"/>
      </w:rPr>
      <w:t>4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0C7C7C">
      <w:rPr>
        <w:noProof/>
        <w:sz w:val="18"/>
        <w:szCs w:val="18"/>
      </w:rPr>
      <w:t>8/2/2016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440" w:rsidRDefault="003B4440">
      <w:r>
        <w:separator/>
      </w:r>
    </w:p>
  </w:footnote>
  <w:footnote w:type="continuationSeparator" w:id="0">
    <w:p w:rsidR="003B4440" w:rsidRDefault="003B4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C7C7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44592"/>
    <w:rsid w:val="002470E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4440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B5F13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DADBFB"/>
  <w15:docId w15:val="{D9017DF5-38C5-4AE0-B386-4F0709163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28</TotalTime>
  <Pages>6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student</cp:lastModifiedBy>
  <cp:revision>4</cp:revision>
  <cp:lastPrinted>2004-07-12T06:29:00Z</cp:lastPrinted>
  <dcterms:created xsi:type="dcterms:W3CDTF">2013-05-08T02:00:00Z</dcterms:created>
  <dcterms:modified xsi:type="dcterms:W3CDTF">2016-08-02T05:49:00Z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